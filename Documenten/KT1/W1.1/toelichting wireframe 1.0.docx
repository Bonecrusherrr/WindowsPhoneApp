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26535788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941B5C" w:rsidRDefault="00941B5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8BA1956899A14A1AAF6D312A8726A07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41B5C" w:rsidRDefault="00354BF8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toelichting wireframe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29646E43AC8C4145A72609E16D4E1F4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41B5C" w:rsidRDefault="00941B5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Henk Bertens &amp; Dimitri Nazari</w:t>
              </w:r>
            </w:p>
          </w:sdtContent>
        </w:sdt>
        <w:p w:rsidR="00941B5C" w:rsidRDefault="00941B5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23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41B5C" w:rsidRDefault="00354BF8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23 februari 2017</w:t>
                                    </w:r>
                                  </w:p>
                                </w:sdtContent>
                              </w:sdt>
                              <w:p w:rsidR="00941B5C" w:rsidRDefault="007C333F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41B5C">
                                      <w:rPr>
                                        <w:caps/>
                                        <w:color w:val="4472C4" w:themeColor="accent1"/>
                                      </w:rPr>
                                      <w:t>Sedna software</w:t>
                                    </w:r>
                                  </w:sdtContent>
                                </w:sdt>
                              </w:p>
                              <w:p w:rsidR="00941B5C" w:rsidRDefault="007C333F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41B5C">
                                      <w:rPr>
                                        <w:color w:val="4472C4" w:themeColor="accent1"/>
                                      </w:rPr>
                                      <w:t>Westelijke Havendijk 17e, Roosendaal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23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41B5C" w:rsidRDefault="00354BF8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23 februari 2017</w:t>
                              </w:r>
                            </w:p>
                          </w:sdtContent>
                        </w:sdt>
                        <w:p w:rsidR="00941B5C" w:rsidRDefault="00937E33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41B5C">
                                <w:rPr>
                                  <w:caps/>
                                  <w:color w:val="4472C4" w:themeColor="accent1"/>
                                </w:rPr>
                                <w:t>Sedna software</w:t>
                              </w:r>
                            </w:sdtContent>
                          </w:sdt>
                        </w:p>
                        <w:p w:rsidR="00941B5C" w:rsidRDefault="00937E33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41B5C">
                                <w:rPr>
                                  <w:color w:val="4472C4" w:themeColor="accent1"/>
                                </w:rPr>
                                <w:t>Westelijke Havendijk 17e, Roosendaal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41B5C" w:rsidRDefault="00941B5C">
          <w:r>
            <w:br w:type="page"/>
          </w:r>
        </w:p>
      </w:sdtContent>
    </w:sdt>
    <w:p w:rsidR="000F77E0" w:rsidRDefault="00354BF8" w:rsidP="00354BF8">
      <w:pPr>
        <w:pStyle w:val="Kop1"/>
      </w:pPr>
      <w:r>
        <w:lastRenderedPageBreak/>
        <w:t>Toelichting toelichting</w:t>
      </w:r>
    </w:p>
    <w:p w:rsidR="00354BF8" w:rsidRDefault="00354BF8" w:rsidP="00354BF8">
      <w:r>
        <w:t>Dit document biedt toelichting aan de gemaakte wireframes.</w:t>
      </w:r>
      <w:r>
        <w:br/>
        <w:t>De afbeeldingen zijn rechtsbovenin genummerd. Middels deze nummers wordt er onderling gerefereerd.</w:t>
      </w:r>
    </w:p>
    <w:p w:rsidR="00354BF8" w:rsidRDefault="00354BF8">
      <w:r>
        <w:br w:type="page"/>
      </w:r>
    </w:p>
    <w:p w:rsidR="00354BF8" w:rsidRDefault="007C333F" w:rsidP="00354BF8">
      <w:pPr>
        <w:rPr>
          <w:noProof/>
          <w:lang w:eastAsia="nl-NL"/>
        </w:rPr>
      </w:pPr>
      <w:r w:rsidRPr="00937E33">
        <w:rPr>
          <w:noProof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E10DCB4" wp14:editId="27EFB531">
                <wp:simplePos x="0" y="0"/>
                <wp:positionH relativeFrom="column">
                  <wp:posOffset>3643630</wp:posOffset>
                </wp:positionH>
                <wp:positionV relativeFrom="paragraph">
                  <wp:posOffset>5120005</wp:posOffset>
                </wp:positionV>
                <wp:extent cx="1676400" cy="409575"/>
                <wp:effectExtent l="647700" t="0" r="19050" b="28575"/>
                <wp:wrapNone/>
                <wp:docPr id="165" name="Bijschrift: lijn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09575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30943"/>
                            <a:gd name="adj4" fmla="val -3776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33F" w:rsidRDefault="007C333F" w:rsidP="007C333F">
                            <w:pPr>
                              <w:jc w:val="center"/>
                            </w:pPr>
                            <w:r>
                              <w:t>Favorieten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0DCB4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Bijschrift: lijn 165" o:spid="_x0000_s1027" type="#_x0000_t47" style="position:absolute;margin-left:286.9pt;margin-top:403.15pt;width:132pt;height:32.2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" adj="-8157,6684,-327,10268" fillcolor="white [3201]" strokecolor="#70ad47 [3209]" strokeweight="1pt">
                <v:textbox>
                  <w:txbxContent>
                    <w:p w:rsidR="007C333F" w:rsidRDefault="007C333F" w:rsidP="007C333F">
                      <w:pPr>
                        <w:jc w:val="center"/>
                      </w:pPr>
                      <w:r>
                        <w:t>Favorieten</w:t>
                      </w:r>
                    </w:p>
                  </w:txbxContent>
                </v:textbox>
              </v:shape>
            </w:pict>
          </mc:Fallback>
        </mc:AlternateContent>
      </w:r>
      <w:r w:rsidR="00937E33"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158613" wp14:editId="76C548E9">
                <wp:simplePos x="0" y="0"/>
                <wp:positionH relativeFrom="margin">
                  <wp:posOffset>328930</wp:posOffset>
                </wp:positionH>
                <wp:positionV relativeFrom="paragraph">
                  <wp:posOffset>4224655</wp:posOffset>
                </wp:positionV>
                <wp:extent cx="2647950" cy="1419225"/>
                <wp:effectExtent l="0" t="0" r="19050" b="28575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141922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EF7D2" id="Rechthoek 8" o:spid="_x0000_s1026" style="position:absolute;margin-left:25.9pt;margin-top:332.65pt;width:208.5pt;height:111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" filled="f" strokecolor="#70ad47 [3209]" strokeweight="1.5pt">
                <w10:wrap anchorx="margin"/>
              </v:rect>
            </w:pict>
          </mc:Fallback>
        </mc:AlternateContent>
      </w:r>
      <w:r w:rsidR="00937E33"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D493EC" wp14:editId="053BBAD3">
                <wp:simplePos x="0" y="0"/>
                <wp:positionH relativeFrom="column">
                  <wp:posOffset>3634105</wp:posOffset>
                </wp:positionH>
                <wp:positionV relativeFrom="paragraph">
                  <wp:posOffset>3424555</wp:posOffset>
                </wp:positionV>
                <wp:extent cx="1676400" cy="1657350"/>
                <wp:effectExtent l="647700" t="0" r="19050" b="19050"/>
                <wp:wrapNone/>
                <wp:docPr id="5" name="Bijschrift: lij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6573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30943"/>
                            <a:gd name="adj4" fmla="val -3776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7E33" w:rsidRDefault="00937E33" w:rsidP="00937E33">
                            <w:pPr>
                              <w:jc w:val="center"/>
                            </w:pPr>
                            <w:r>
                              <w:t>Draaiwiel voor gewenst aantal en product.</w:t>
                            </w:r>
                          </w:p>
                          <w:p w:rsidR="00937E33" w:rsidRDefault="00937E33" w:rsidP="00937E33">
                            <w:pPr>
                              <w:jc w:val="center"/>
                            </w:pPr>
                            <w:r>
                              <w:t>Eerst is dit alleen een plusje</w:t>
                            </w:r>
                            <w:r w:rsidR="007C333F">
                              <w:t xml:space="preserve"> (zie 8)</w:t>
                            </w:r>
                            <w:r>
                              <w:t>, na het tikken hierop schuift de linkerrand naar rechts en verschijnt de rest.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493EC" id="Bijschrift: lijn 5" o:spid="_x0000_s1028" type="#_x0000_t47" style="position:absolute;margin-left:286.15pt;margin-top:269.65pt;width:132pt;height:130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" adj="-8157,6684,-327,10268" fillcolor="white [3201]" strokecolor="#70ad47 [3209]" strokeweight="1pt">
                <v:textbox>
                  <w:txbxContent>
                    <w:p w:rsidR="00937E33" w:rsidRDefault="00937E33" w:rsidP="00937E33">
                      <w:pPr>
                        <w:jc w:val="center"/>
                      </w:pPr>
                      <w:r>
                        <w:t>Draaiwiel voor gewenst aantal en product.</w:t>
                      </w:r>
                    </w:p>
                    <w:p w:rsidR="00937E33" w:rsidRDefault="00937E33" w:rsidP="00937E33">
                      <w:pPr>
                        <w:jc w:val="center"/>
                      </w:pPr>
                      <w:r>
                        <w:t>Eerst is dit alleen een plusje</w:t>
                      </w:r>
                      <w:r w:rsidR="007C333F">
                        <w:t xml:space="preserve"> (zie 8)</w:t>
                      </w:r>
                      <w:r>
                        <w:t>, na het tikken hierop schuift de linkerrand naar rechts en verschijnt de rest.</w:t>
                      </w:r>
                    </w:p>
                  </w:txbxContent>
                </v:textbox>
              </v:shape>
            </w:pict>
          </mc:Fallback>
        </mc:AlternateContent>
      </w:r>
      <w:r w:rsidR="00937E33"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158613" wp14:editId="76C548E9">
                <wp:simplePos x="0" y="0"/>
                <wp:positionH relativeFrom="margin">
                  <wp:posOffset>328930</wp:posOffset>
                </wp:positionH>
                <wp:positionV relativeFrom="paragraph">
                  <wp:posOffset>3481705</wp:posOffset>
                </wp:positionV>
                <wp:extent cx="2667000" cy="742950"/>
                <wp:effectExtent l="0" t="0" r="19050" b="19050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7429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8A0FB" id="Rechthoek 6" o:spid="_x0000_s1026" style="position:absolute;margin-left:25.9pt;margin-top:274.15pt;width:210pt;height:58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" filled="f" strokecolor="#70ad47 [3209]" strokeweight="1.5pt">
                <w10:wrap anchorx="margin"/>
              </v:rect>
            </w:pict>
          </mc:Fallback>
        </mc:AlternateContent>
      </w:r>
      <w:r w:rsidR="00937E33"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AAF89C" wp14:editId="6E105CA0">
                <wp:simplePos x="0" y="0"/>
                <wp:positionH relativeFrom="column">
                  <wp:posOffset>3605530</wp:posOffset>
                </wp:positionH>
                <wp:positionV relativeFrom="paragraph">
                  <wp:posOffset>1471930</wp:posOffset>
                </wp:positionV>
                <wp:extent cx="1676400" cy="628650"/>
                <wp:effectExtent l="2800350" t="0" r="19050" b="19050"/>
                <wp:wrapNone/>
                <wp:docPr id="3" name="Bijschrift: lij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62500"/>
                            <a:gd name="adj4" fmla="val -16617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7E33" w:rsidRDefault="00937E33" w:rsidP="00937E33">
                            <w:pPr>
                              <w:jc w:val="center"/>
                            </w:pPr>
                            <w:r>
                              <w:t>Afvinken tijdens boodschappen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AF89C" id="Bijschrift: lijn 3" o:spid="_x0000_s1028" type="#_x0000_t47" style="position:absolute;margin-left:283.9pt;margin-top:115.9pt;width:132pt;height:4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" adj="-35893,13500,-327,10268" fillcolor="white [3201]" strokecolor="#70ad47 [3209]" strokeweight="1pt">
                <v:textbox>
                  <w:txbxContent>
                    <w:p w:rsidR="00937E33" w:rsidRDefault="00937E33" w:rsidP="00937E33">
                      <w:pPr>
                        <w:jc w:val="center"/>
                      </w:pPr>
                      <w:r>
                        <w:t>Afvinken tijdens boodschappen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937E33"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6EE40C" wp14:editId="202F5B68">
                <wp:simplePos x="0" y="0"/>
                <wp:positionH relativeFrom="margin">
                  <wp:posOffset>309879</wp:posOffset>
                </wp:positionH>
                <wp:positionV relativeFrom="paragraph">
                  <wp:posOffset>1529080</wp:posOffset>
                </wp:positionV>
                <wp:extent cx="485775" cy="485775"/>
                <wp:effectExtent l="0" t="0" r="28575" b="28575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E9F02" id="Rechthoek 4" o:spid="_x0000_s1026" style="position:absolute;margin-left:24.4pt;margin-top:120.4pt;width:38.25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" filled="f" strokecolor="#70ad47 [3209]" strokeweight="1.5pt">
                <w10:wrap anchorx="margin"/>
              </v:rect>
            </w:pict>
          </mc:Fallback>
        </mc:AlternateContent>
      </w:r>
      <w:r w:rsidR="00354BF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90805</wp:posOffset>
                </wp:positionH>
                <wp:positionV relativeFrom="paragraph">
                  <wp:posOffset>643255</wp:posOffset>
                </wp:positionV>
                <wp:extent cx="3000375" cy="485775"/>
                <wp:effectExtent l="0" t="0" r="28575" b="28575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4857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7995A" id="Rechthoek 2" o:spid="_x0000_s1026" style="position:absolute;margin-left:7.15pt;margin-top:50.65pt;width:236.25pt;height:38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" filled="f" strokecolor="#70ad47 [3209]" strokeweight="1.5pt"/>
            </w:pict>
          </mc:Fallback>
        </mc:AlternateContent>
      </w:r>
      <w:r w:rsidR="00354BF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3700780</wp:posOffset>
                </wp:positionH>
                <wp:positionV relativeFrom="paragraph">
                  <wp:posOffset>586105</wp:posOffset>
                </wp:positionV>
                <wp:extent cx="1676400" cy="628650"/>
                <wp:effectExtent l="628650" t="0" r="19050" b="19050"/>
                <wp:wrapNone/>
                <wp:docPr id="1" name="Bijschrift: 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38258"/>
                            <a:gd name="adj4" fmla="val -3662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BF8" w:rsidRDefault="00354BF8" w:rsidP="00354BF8">
                            <w:pPr>
                              <w:jc w:val="center"/>
                            </w:pPr>
                            <w:r>
                              <w:t>Tikken: Naar menu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Bijschrift: lijn 1" o:spid="_x0000_s1030" type="#_x0000_t47" style="position:absolute;margin-left:291.4pt;margin-top:46.15pt;width:132pt;height:4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" adj="-7912,8264,-327,10268" fillcolor="white [3201]" strokecolor="#70ad47 [3209]" strokeweight="1pt">
                <v:textbox>
                  <w:txbxContent>
                    <w:p w:rsidR="00354BF8" w:rsidRDefault="00354BF8" w:rsidP="00354BF8">
                      <w:pPr>
                        <w:jc w:val="center"/>
                      </w:pPr>
                      <w:r>
                        <w:t>Tikken: Naar menu (2)</w:t>
                      </w:r>
                    </w:p>
                  </w:txbxContent>
                </v:textbox>
              </v:shape>
            </w:pict>
          </mc:Fallback>
        </mc:AlternateContent>
      </w:r>
      <w:r w:rsidR="00354BF8" w:rsidRPr="00A56C08">
        <w:rPr>
          <w:noProof/>
          <w:lang w:eastAsia="nl-NL"/>
        </w:rPr>
        <w:drawing>
          <wp:inline distT="0" distB="0" distL="0" distR="0" wp14:anchorId="577082E0" wp14:editId="12599DCD">
            <wp:extent cx="4105275" cy="5724525"/>
            <wp:effectExtent l="0" t="0" r="9525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12" t="4914" r="9219" b="24778"/>
                    <a:stretch/>
                  </pic:blipFill>
                  <pic:spPr bwMode="auto">
                    <a:xfrm>
                      <a:off x="0" y="0"/>
                      <a:ext cx="4105592" cy="572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B8663E" w:rsidRPr="00B8663E">
        <w:rPr>
          <w:noProof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4A5299" wp14:editId="2F4F8C41">
                <wp:simplePos x="0" y="0"/>
                <wp:positionH relativeFrom="column">
                  <wp:posOffset>3224530</wp:posOffset>
                </wp:positionH>
                <wp:positionV relativeFrom="paragraph">
                  <wp:posOffset>1024255</wp:posOffset>
                </wp:positionV>
                <wp:extent cx="1676400" cy="628650"/>
                <wp:effectExtent l="247650" t="0" r="19050" b="19050"/>
                <wp:wrapNone/>
                <wp:docPr id="7" name="Bijschrift: lij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91288"/>
                            <a:gd name="adj4" fmla="val -139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63E" w:rsidRDefault="00B8663E" w:rsidP="00B8663E">
                            <w:pPr>
                              <w:jc w:val="center"/>
                            </w:pPr>
                            <w:r>
                              <w:t>Datum van vandaag. Tikken: 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A5299" id="Bijschrift: lijn 7" o:spid="_x0000_s1031" type="#_x0000_t47" style="position:absolute;margin-left:253.9pt;margin-top:80.65pt;width:132pt;height:49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" adj="-3002,19718,-327,10268" fillcolor="white [3201]" strokecolor="#70ad47 [3209]" strokeweight="1pt">
                <v:textbox>
                  <w:txbxContent>
                    <w:p w:rsidR="00B8663E" w:rsidRDefault="00B8663E" w:rsidP="00B8663E">
                      <w:pPr>
                        <w:jc w:val="center"/>
                      </w:pPr>
                      <w:r>
                        <w:t>Datum van vandaag. Tikken: (1)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B8663E"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43EC38" wp14:editId="74C9D4B7">
                <wp:simplePos x="0" y="0"/>
                <wp:positionH relativeFrom="margin">
                  <wp:posOffset>167005</wp:posOffset>
                </wp:positionH>
                <wp:positionV relativeFrom="paragraph">
                  <wp:posOffset>1071880</wp:posOffset>
                </wp:positionV>
                <wp:extent cx="2838450" cy="895350"/>
                <wp:effectExtent l="0" t="0" r="19050" b="19050"/>
                <wp:wrapNone/>
                <wp:docPr id="19" name="Rechthoe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8953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87E88" id="Rechthoek 19" o:spid="_x0000_s1026" style="position:absolute;margin-left:13.15pt;margin-top:84.4pt;width:223.5pt;height:70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" filled="f" strokecolor="#70ad47 [3209]" strokeweight="1.5pt">
                <w10:wrap anchorx="margin"/>
              </v:rect>
            </w:pict>
          </mc:Fallback>
        </mc:AlternateContent>
      </w:r>
      <w:r w:rsidR="00937E33"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FA6480" wp14:editId="75EE76F0">
                <wp:simplePos x="0" y="0"/>
                <wp:positionH relativeFrom="column">
                  <wp:posOffset>3243580</wp:posOffset>
                </wp:positionH>
                <wp:positionV relativeFrom="paragraph">
                  <wp:posOffset>4091305</wp:posOffset>
                </wp:positionV>
                <wp:extent cx="1676400" cy="628650"/>
                <wp:effectExtent l="628650" t="114300" r="19050" b="19050"/>
                <wp:wrapNone/>
                <wp:docPr id="24" name="Bijschrift: lij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-17803"/>
                            <a:gd name="adj4" fmla="val -3719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7E33" w:rsidRDefault="00937E33" w:rsidP="00937E33">
                            <w:pPr>
                              <w:jc w:val="center"/>
                            </w:pPr>
                            <w:r>
                              <w:t>Tikken: (6)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A6480" id="Bijschrift: lijn 24" o:spid="_x0000_s1030" type="#_x0000_t47" style="position:absolute;margin-left:255.4pt;margin-top:322.15pt;width:132pt;height:4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" adj="-8034,-3845,-327,10268" fillcolor="white [3201]" strokecolor="#70ad47 [3209]" strokeweight="1pt">
                <v:textbox>
                  <w:txbxContent>
                    <w:p w:rsidR="00937E33" w:rsidRDefault="00937E33" w:rsidP="00937E33">
                      <w:pPr>
                        <w:jc w:val="center"/>
                      </w:pPr>
                      <w:r>
                        <w:t>Tikken: (6)</w:t>
                      </w:r>
                    </w:p>
                  </w:txbxContent>
                </v:textbox>
              </v:shape>
            </w:pict>
          </mc:Fallback>
        </mc:AlternateContent>
      </w:r>
      <w:r w:rsidR="00937E33"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B51F71" wp14:editId="1E841928">
                <wp:simplePos x="0" y="0"/>
                <wp:positionH relativeFrom="margin">
                  <wp:posOffset>1685925</wp:posOffset>
                </wp:positionH>
                <wp:positionV relativeFrom="paragraph">
                  <wp:posOffset>3105150</wp:posOffset>
                </wp:positionV>
                <wp:extent cx="1362075" cy="895350"/>
                <wp:effectExtent l="0" t="0" r="28575" b="19050"/>
                <wp:wrapNone/>
                <wp:docPr id="25" name="Rechthoe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953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5CD78" id="Rechthoek 25" o:spid="_x0000_s1026" style="position:absolute;margin-left:132.75pt;margin-top:244.5pt;width:107.25pt;height:70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="00937E33"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FA6480" wp14:editId="75EE76F0">
                <wp:simplePos x="0" y="0"/>
                <wp:positionH relativeFrom="column">
                  <wp:posOffset>3234055</wp:posOffset>
                </wp:positionH>
                <wp:positionV relativeFrom="paragraph">
                  <wp:posOffset>3386455</wp:posOffset>
                </wp:positionV>
                <wp:extent cx="1676400" cy="628650"/>
                <wp:effectExtent l="1714500" t="0" r="19050" b="19050"/>
                <wp:wrapNone/>
                <wp:docPr id="22" name="Bijschrift: lij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32197"/>
                            <a:gd name="adj4" fmla="val -10196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7E33" w:rsidRDefault="00937E33" w:rsidP="00937E33">
                            <w:pPr>
                              <w:jc w:val="center"/>
                            </w:pPr>
                            <w:r>
                              <w:t>Tikken: 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A6480" id="Bijschrift: lijn 22" o:spid="_x0000_s1031" type="#_x0000_t47" style="position:absolute;margin-left:254.65pt;margin-top:266.65pt;width:132pt;height:4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" adj="-22025,6955,-327,10268" fillcolor="white [3201]" strokecolor="#70ad47 [3209]" strokeweight="1pt">
                <v:textbox>
                  <w:txbxContent>
                    <w:p w:rsidR="00937E33" w:rsidRDefault="00937E33" w:rsidP="00937E33">
                      <w:pPr>
                        <w:jc w:val="center"/>
                      </w:pPr>
                      <w:r>
                        <w:t>Tikken: (5)</w:t>
                      </w:r>
                    </w:p>
                  </w:txbxContent>
                </v:textbox>
              </v:shape>
            </w:pict>
          </mc:Fallback>
        </mc:AlternateContent>
      </w:r>
      <w:r w:rsidR="00937E33"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B51F71" wp14:editId="1E841928">
                <wp:simplePos x="0" y="0"/>
                <wp:positionH relativeFrom="margin">
                  <wp:posOffset>171450</wp:posOffset>
                </wp:positionH>
                <wp:positionV relativeFrom="paragraph">
                  <wp:posOffset>3124200</wp:posOffset>
                </wp:positionV>
                <wp:extent cx="1362075" cy="895350"/>
                <wp:effectExtent l="0" t="0" r="28575" b="19050"/>
                <wp:wrapNone/>
                <wp:docPr id="23" name="Rechthoe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953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D9902" id="Rechthoek 23" o:spid="_x0000_s1026" style="position:absolute;margin-left:13.5pt;margin-top:246pt;width:107.25pt;height:70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="00937E33"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FA6480" wp14:editId="75EE76F0">
                <wp:simplePos x="0" y="0"/>
                <wp:positionH relativeFrom="column">
                  <wp:posOffset>3224530</wp:posOffset>
                </wp:positionH>
                <wp:positionV relativeFrom="paragraph">
                  <wp:posOffset>2691130</wp:posOffset>
                </wp:positionV>
                <wp:extent cx="1676400" cy="628650"/>
                <wp:effectExtent l="247650" t="0" r="19050" b="19050"/>
                <wp:wrapNone/>
                <wp:docPr id="20" name="Bijschrift: lij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3409"/>
                            <a:gd name="adj4" fmla="val -1446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7E33" w:rsidRDefault="00937E33" w:rsidP="00937E33">
                            <w:pPr>
                              <w:jc w:val="center"/>
                            </w:pPr>
                            <w:r>
                              <w:t>Tikken: 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A6480" id="Bijschrift: lijn 20" o:spid="_x0000_s1032" type="#_x0000_t47" style="position:absolute;margin-left:253.9pt;margin-top:211.9pt;width:132pt;height:4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" adj="-3125,736,-327,10268" fillcolor="white [3201]" strokecolor="#70ad47 [3209]" strokeweight="1pt">
                <v:textbox>
                  <w:txbxContent>
                    <w:p w:rsidR="00937E33" w:rsidRDefault="00937E33" w:rsidP="00937E33">
                      <w:pPr>
                        <w:jc w:val="center"/>
                      </w:pPr>
                      <w:r>
                        <w:t>Tikken: (4)</w:t>
                      </w:r>
                    </w:p>
                  </w:txbxContent>
                </v:textbox>
              </v:shape>
            </w:pict>
          </mc:Fallback>
        </mc:AlternateContent>
      </w:r>
      <w:r w:rsidR="00937E33"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B51F71" wp14:editId="1E841928">
                <wp:simplePos x="0" y="0"/>
                <wp:positionH relativeFrom="margin">
                  <wp:posOffset>1657350</wp:posOffset>
                </wp:positionH>
                <wp:positionV relativeFrom="paragraph">
                  <wp:posOffset>2038350</wp:posOffset>
                </wp:positionV>
                <wp:extent cx="1362075" cy="895350"/>
                <wp:effectExtent l="0" t="0" r="28575" b="19050"/>
                <wp:wrapNone/>
                <wp:docPr id="21" name="Rechthoe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953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3ACC6" id="Rechthoek 21" o:spid="_x0000_s1026" style="position:absolute;margin-left:130.5pt;margin-top:160.5pt;width:107.25pt;height:70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="00937E33"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D493EC" wp14:editId="053BBAD3">
                <wp:simplePos x="0" y="0"/>
                <wp:positionH relativeFrom="column">
                  <wp:posOffset>3234055</wp:posOffset>
                </wp:positionH>
                <wp:positionV relativeFrom="paragraph">
                  <wp:posOffset>1995805</wp:posOffset>
                </wp:positionV>
                <wp:extent cx="1676400" cy="628650"/>
                <wp:effectExtent l="2133600" t="0" r="19050" b="19050"/>
                <wp:wrapNone/>
                <wp:docPr id="9" name="Bijschrift: lij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70076"/>
                            <a:gd name="adj4" fmla="val -12696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7E33" w:rsidRDefault="00937E33" w:rsidP="00937E33">
                            <w:pPr>
                              <w:jc w:val="center"/>
                            </w:pPr>
                            <w:r>
                              <w:t>Tikken: 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493EC" id="Bijschrift: lijn 9" o:spid="_x0000_s1033" type="#_x0000_t47" style="position:absolute;margin-left:254.65pt;margin-top:157.15pt;width:132pt;height:4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" adj="-27425,15136,-327,10268" fillcolor="white [3201]" strokecolor="#70ad47 [3209]" strokeweight="1pt">
                <v:textbox>
                  <w:txbxContent>
                    <w:p w:rsidR="00937E33" w:rsidRDefault="00937E33" w:rsidP="00937E33">
                      <w:pPr>
                        <w:jc w:val="center"/>
                      </w:pPr>
                      <w:r>
                        <w:t>Tikken: (3)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937E33"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158613" wp14:editId="76C548E9">
                <wp:simplePos x="0" y="0"/>
                <wp:positionH relativeFrom="margin">
                  <wp:posOffset>186054</wp:posOffset>
                </wp:positionH>
                <wp:positionV relativeFrom="paragraph">
                  <wp:posOffset>2043430</wp:posOffset>
                </wp:positionV>
                <wp:extent cx="1362075" cy="895350"/>
                <wp:effectExtent l="0" t="0" r="28575" b="19050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953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91187" id="Rechthoek 10" o:spid="_x0000_s1026" style="position:absolute;margin-left:14.65pt;margin-top:160.9pt;width:107.25pt;height:70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" filled="f" strokecolor="#70ad47 [3209]" strokeweight="1.5pt">
                <w10:wrap anchorx="margin"/>
              </v:rect>
            </w:pict>
          </mc:Fallback>
        </mc:AlternateContent>
      </w:r>
      <w:r w:rsidR="00354BF8" w:rsidRPr="00A56C08">
        <w:rPr>
          <w:noProof/>
          <w:lang w:eastAsia="nl-NL"/>
        </w:rPr>
        <w:drawing>
          <wp:inline distT="0" distB="0" distL="0" distR="0" wp14:anchorId="13076D75" wp14:editId="1EFEECE2">
            <wp:extent cx="4181475" cy="5619500"/>
            <wp:effectExtent l="0" t="0" r="0" b="63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7" t="5849" r="8389" b="25129"/>
                    <a:stretch/>
                  </pic:blipFill>
                  <pic:spPr bwMode="auto">
                    <a:xfrm>
                      <a:off x="0" y="0"/>
                      <a:ext cx="4181969" cy="562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4BF8" w:rsidRDefault="00B8663E" w:rsidP="00354BF8">
      <w:pPr>
        <w:rPr>
          <w:noProof/>
          <w:lang w:eastAsia="nl-NL"/>
        </w:rPr>
      </w:pPr>
      <w:r w:rsidRPr="00B8663E">
        <w:rPr>
          <w:noProof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4A5299" wp14:editId="2F4F8C41">
                <wp:simplePos x="0" y="0"/>
                <wp:positionH relativeFrom="column">
                  <wp:posOffset>3386455</wp:posOffset>
                </wp:positionH>
                <wp:positionV relativeFrom="paragraph">
                  <wp:posOffset>557530</wp:posOffset>
                </wp:positionV>
                <wp:extent cx="1676400" cy="628650"/>
                <wp:effectExtent l="323850" t="0" r="19050" b="19050"/>
                <wp:wrapNone/>
                <wp:docPr id="26" name="Bijschrift: lij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47349"/>
                            <a:gd name="adj4" fmla="val -184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63E" w:rsidRDefault="00B8663E" w:rsidP="00B8663E">
                            <w:pPr>
                              <w:jc w:val="center"/>
                            </w:pPr>
                            <w:r>
                              <w:t>Tikken: (2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A5299" id="Bijschrift: lijn 26" o:spid="_x0000_s1036" type="#_x0000_t47" style="position:absolute;margin-left:266.65pt;margin-top:43.9pt;width:132pt;height:4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" adj="-3984,10227,-327,10268" fillcolor="white [3201]" strokecolor="#70ad47 [3209]" strokeweight="1pt">
                <v:textbox>
                  <w:txbxContent>
                    <w:p w:rsidR="00B8663E" w:rsidRDefault="00B8663E" w:rsidP="00B8663E">
                      <w:pPr>
                        <w:jc w:val="center"/>
                      </w:pPr>
                      <w:r>
                        <w:t>Tikken: (2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43EC38" wp14:editId="74C9D4B7">
                <wp:simplePos x="0" y="0"/>
                <wp:positionH relativeFrom="margin">
                  <wp:posOffset>81280</wp:posOffset>
                </wp:positionH>
                <wp:positionV relativeFrom="paragraph">
                  <wp:posOffset>633730</wp:posOffset>
                </wp:positionV>
                <wp:extent cx="2981325" cy="485775"/>
                <wp:effectExtent l="0" t="0" r="28575" b="28575"/>
                <wp:wrapNone/>
                <wp:docPr id="27" name="Rechthoe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4857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F554E" id="Rechthoek 27" o:spid="_x0000_s1026" style="position:absolute;margin-left:6.4pt;margin-top:49.9pt;width:234.75pt;height:38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" filled="f" strokecolor="#70ad47 [3209]" strokeweight="1.5pt">
                <w10:wrap anchorx="margin"/>
              </v:rect>
            </w:pict>
          </mc:Fallback>
        </mc:AlternateContent>
      </w:r>
      <w:r w:rsidR="00354BF8" w:rsidRPr="00A56C08">
        <w:rPr>
          <w:noProof/>
          <w:lang w:eastAsia="nl-NL"/>
        </w:rPr>
        <w:drawing>
          <wp:inline distT="0" distB="0" distL="0" distR="0" wp14:anchorId="34D2699A" wp14:editId="072A0813">
            <wp:extent cx="4171950" cy="5686425"/>
            <wp:effectExtent l="0" t="0" r="0" b="952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7" t="4796" r="7897" b="25363"/>
                    <a:stretch/>
                  </pic:blipFill>
                  <pic:spPr bwMode="auto">
                    <a:xfrm>
                      <a:off x="0" y="0"/>
                      <a:ext cx="4172272" cy="568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C333F" w:rsidRPr="00B8663E">
        <w:rPr>
          <w:noProof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1E9F3F" wp14:editId="4BD02806">
                <wp:simplePos x="0" y="0"/>
                <wp:positionH relativeFrom="column">
                  <wp:posOffset>3434080</wp:posOffset>
                </wp:positionH>
                <wp:positionV relativeFrom="paragraph">
                  <wp:posOffset>3138805</wp:posOffset>
                </wp:positionV>
                <wp:extent cx="1676400" cy="628650"/>
                <wp:effectExtent l="609600" t="247650" r="19050" b="19050"/>
                <wp:wrapNone/>
                <wp:docPr id="132" name="Bijschrift: lijn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-37499"/>
                            <a:gd name="adj4" fmla="val -3605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63E" w:rsidRDefault="00B8663E" w:rsidP="00B8663E">
                            <w:pPr>
                              <w:jc w:val="center"/>
                            </w:pPr>
                            <w:r>
                              <w:t>Scrollwheel voor instellen tijd en checkbox voor geluidsmelding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E9F3F" id="Bijschrift: lijn 132" o:spid="_x0000_s1037" type="#_x0000_t47" style="position:absolute;margin-left:270.4pt;margin-top:247.15pt;width:132pt;height:49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" adj="-7789,-8100,-327,10268" fillcolor="white [3201]" strokecolor="#70ad47 [3209]" strokeweight="1pt">
                <v:textbox>
                  <w:txbxContent>
                    <w:p w:rsidR="00B8663E" w:rsidRDefault="00B8663E" w:rsidP="00B8663E">
                      <w:pPr>
                        <w:jc w:val="center"/>
                      </w:pPr>
                      <w:r>
                        <w:t>Scrollwheel voor instellen tijd en checkbox voor geluidsmelding</w:t>
                      </w:r>
                    </w:p>
                  </w:txbxContent>
                </v:textbox>
              </v:shape>
            </w:pict>
          </mc:Fallback>
        </mc:AlternateContent>
      </w:r>
      <w:r w:rsidR="007C333F"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A2D58A" wp14:editId="69E6C767">
                <wp:simplePos x="0" y="0"/>
                <wp:positionH relativeFrom="margin">
                  <wp:posOffset>205105</wp:posOffset>
                </wp:positionH>
                <wp:positionV relativeFrom="paragraph">
                  <wp:posOffset>2605405</wp:posOffset>
                </wp:positionV>
                <wp:extent cx="2628900" cy="723900"/>
                <wp:effectExtent l="0" t="0" r="19050" b="19050"/>
                <wp:wrapNone/>
                <wp:docPr id="133" name="Rechthoek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7239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C8BDD" id="Rechthoek 133" o:spid="_x0000_s1026" style="position:absolute;margin-left:16.15pt;margin-top:205.15pt;width:207pt;height:57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" filled="f" strokecolor="#70ad47 [3209]" strokeweight="1.5pt">
                <w10:wrap anchorx="margin"/>
              </v:rect>
            </w:pict>
          </mc:Fallback>
        </mc:AlternateContent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1E9F3F" wp14:editId="4BD02806">
                <wp:simplePos x="0" y="0"/>
                <wp:positionH relativeFrom="column">
                  <wp:posOffset>3434080</wp:posOffset>
                </wp:positionH>
                <wp:positionV relativeFrom="paragraph">
                  <wp:posOffset>2405380</wp:posOffset>
                </wp:positionV>
                <wp:extent cx="1676400" cy="628650"/>
                <wp:effectExtent l="438150" t="76200" r="19050" b="19050"/>
                <wp:wrapNone/>
                <wp:docPr id="130" name="Bijschrift: lijn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-11742"/>
                            <a:gd name="adj4" fmla="val -2583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63E" w:rsidRDefault="00B8663E" w:rsidP="00B8663E">
                            <w:pPr>
                              <w:jc w:val="center"/>
                            </w:pPr>
                            <w:r>
                              <w:t>Indien wekker aan: dagen van de week aan/uit zetten, anders disabled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E9F3F" id="Bijschrift: lijn 130" o:spid="_x0000_s1038" type="#_x0000_t47" style="position:absolute;margin-left:270.4pt;margin-top:189.4pt;width:132pt;height:49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" adj="-5579,-2536,-327,10268" fillcolor="white [3201]" strokecolor="#70ad47 [3209]" strokeweight="1pt">
                <v:textbox>
                  <w:txbxContent>
                    <w:p w:rsidR="00B8663E" w:rsidRDefault="00B8663E" w:rsidP="00B8663E">
                      <w:pPr>
                        <w:jc w:val="center"/>
                      </w:pPr>
                      <w:r>
                        <w:t>Indien wekker aan: dagen van de week aan/uit zetten, anders disabled</w:t>
                      </w:r>
                    </w:p>
                  </w:txbxContent>
                </v:textbox>
              </v:shape>
            </w:pict>
          </mc:Fallback>
        </mc:AlternateContent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1E9F3F" wp14:editId="4BD02806">
                <wp:simplePos x="0" y="0"/>
                <wp:positionH relativeFrom="column">
                  <wp:posOffset>3415030</wp:posOffset>
                </wp:positionH>
                <wp:positionV relativeFrom="paragraph">
                  <wp:posOffset>1376680</wp:posOffset>
                </wp:positionV>
                <wp:extent cx="1676400" cy="819150"/>
                <wp:effectExtent l="2705100" t="0" r="19050" b="19050"/>
                <wp:wrapNone/>
                <wp:docPr id="128" name="Bijschrift: lijn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191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50379"/>
                            <a:gd name="adj4" fmla="val -16049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63E" w:rsidRDefault="00B8663E" w:rsidP="00B8663E">
                            <w:pPr>
                              <w:jc w:val="center"/>
                            </w:pPr>
                            <w:r>
                              <w:t>Wekker aan/uit zetten. Hiermee geeft de app een seintje dat de lijst ingevuld dient te worden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E9F3F" id="Bijschrift: lijn 128" o:spid="_x0000_s1039" type="#_x0000_t47" style="position:absolute;margin-left:268.9pt;margin-top:108.4pt;width:132pt;height:64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" adj="-34666,10882,-327,10268" fillcolor="white [3201]" strokecolor="#70ad47 [3209]" strokeweight="1pt">
                <v:textbox>
                  <w:txbxContent>
                    <w:p w:rsidR="00B8663E" w:rsidRDefault="00B8663E" w:rsidP="00B8663E">
                      <w:pPr>
                        <w:jc w:val="center"/>
                      </w:pPr>
                      <w:r>
                        <w:t>Wekker aan/uit zetten. Hiermee geeft de app een seintje dat de lijst ingevuld dient te worden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A2D58A" wp14:editId="69E6C767">
                <wp:simplePos x="0" y="0"/>
                <wp:positionH relativeFrom="margin">
                  <wp:posOffset>195580</wp:posOffset>
                </wp:positionH>
                <wp:positionV relativeFrom="paragraph">
                  <wp:posOffset>2081531</wp:posOffset>
                </wp:positionV>
                <wp:extent cx="2809875" cy="419100"/>
                <wp:effectExtent l="0" t="0" r="28575" b="19050"/>
                <wp:wrapNone/>
                <wp:docPr id="131" name="Rechthoek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4191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BECAE" id="Rechthoek 131" o:spid="_x0000_s1026" style="position:absolute;margin-left:15.4pt;margin-top:163.9pt;width:221.25pt;height:33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" filled="f" strokecolor="#70ad47 [3209]" strokeweight="1.5pt">
                <w10:wrap anchorx="margin"/>
              </v:rect>
            </w:pict>
          </mc:Fallback>
        </mc:AlternateContent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A2D58A" wp14:editId="69E6C767">
                <wp:simplePos x="0" y="0"/>
                <wp:positionH relativeFrom="margin">
                  <wp:posOffset>186055</wp:posOffset>
                </wp:positionH>
                <wp:positionV relativeFrom="paragraph">
                  <wp:posOffset>1452880</wp:posOffset>
                </wp:positionV>
                <wp:extent cx="533400" cy="485775"/>
                <wp:effectExtent l="0" t="0" r="19050" b="28575"/>
                <wp:wrapNone/>
                <wp:docPr id="129" name="Rechthoek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1E80E" id="Rechthoek 129" o:spid="_x0000_s1026" style="position:absolute;margin-left:14.65pt;margin-top:114.4pt;width:42pt;height:38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A2D58A" wp14:editId="69E6C767">
                <wp:simplePos x="0" y="0"/>
                <wp:positionH relativeFrom="margin">
                  <wp:posOffset>100330</wp:posOffset>
                </wp:positionH>
                <wp:positionV relativeFrom="paragraph">
                  <wp:posOffset>738505</wp:posOffset>
                </wp:positionV>
                <wp:extent cx="2981325" cy="485775"/>
                <wp:effectExtent l="0" t="0" r="28575" b="28575"/>
                <wp:wrapNone/>
                <wp:docPr id="31" name="Rechthoe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4857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D9BD4" id="Rechthoek 31" o:spid="_x0000_s1026" style="position:absolute;margin-left:7.9pt;margin-top:58.15pt;width:234.75pt;height:38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1E9F3F" wp14:editId="4BD02806">
                <wp:simplePos x="0" y="0"/>
                <wp:positionH relativeFrom="column">
                  <wp:posOffset>3405505</wp:posOffset>
                </wp:positionH>
                <wp:positionV relativeFrom="paragraph">
                  <wp:posOffset>662305</wp:posOffset>
                </wp:positionV>
                <wp:extent cx="1676400" cy="628650"/>
                <wp:effectExtent l="323850" t="0" r="19050" b="19050"/>
                <wp:wrapNone/>
                <wp:docPr id="30" name="Bijschrift: lij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47349"/>
                            <a:gd name="adj4" fmla="val -184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63E" w:rsidRDefault="00B8663E" w:rsidP="00B8663E">
                            <w:pPr>
                              <w:jc w:val="center"/>
                            </w:pPr>
                            <w:r>
                              <w:t>Tikken: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E9F3F" id="Bijschrift: lijn 30" o:spid="_x0000_s1040" type="#_x0000_t47" style="position:absolute;margin-left:268.15pt;margin-top:52.15pt;width:132pt;height:49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" adj="-3984,10227,-327,10268" fillcolor="white [3201]" strokecolor="#70ad47 [3209]" strokeweight="1pt">
                <v:textbox>
                  <w:txbxContent>
                    <w:p w:rsidR="00B8663E" w:rsidRDefault="00B8663E" w:rsidP="00B8663E">
                      <w:pPr>
                        <w:jc w:val="center"/>
                      </w:pPr>
                      <w:r>
                        <w:t>Tikken: (2)</w:t>
                      </w:r>
                    </w:p>
                  </w:txbxContent>
                </v:textbox>
              </v:shape>
            </w:pict>
          </mc:Fallback>
        </mc:AlternateContent>
      </w:r>
      <w:r w:rsidR="00354BF8" w:rsidRPr="00A56C08">
        <w:rPr>
          <w:noProof/>
          <w:lang w:eastAsia="nl-NL"/>
        </w:rPr>
        <w:drawing>
          <wp:inline distT="0" distB="0" distL="0" distR="0" wp14:anchorId="72846D2F" wp14:editId="5D5D8B53">
            <wp:extent cx="4019550" cy="5857875"/>
            <wp:effectExtent l="0" t="0" r="0" b="952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6" t="3159" r="11202" b="24894"/>
                    <a:stretch/>
                  </pic:blipFill>
                  <pic:spPr bwMode="auto">
                    <a:xfrm>
                      <a:off x="0" y="0"/>
                      <a:ext cx="4019860" cy="585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4BF8" w:rsidRDefault="007461FB" w:rsidP="00354BF8">
      <w:pPr>
        <w:rPr>
          <w:noProof/>
          <w:lang w:eastAsia="nl-NL"/>
        </w:rPr>
      </w:pPr>
      <w:r w:rsidRPr="007461FB">
        <w:rPr>
          <w:noProof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1E9F3F" wp14:editId="4BD02806">
                <wp:simplePos x="0" y="0"/>
                <wp:positionH relativeFrom="column">
                  <wp:posOffset>3500755</wp:posOffset>
                </wp:positionH>
                <wp:positionV relativeFrom="paragraph">
                  <wp:posOffset>3072130</wp:posOffset>
                </wp:positionV>
                <wp:extent cx="1676400" cy="628650"/>
                <wp:effectExtent l="514350" t="0" r="19050" b="19050"/>
                <wp:wrapNone/>
                <wp:docPr id="145" name="Bijschrift: lijn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59470"/>
                            <a:gd name="adj4" fmla="val -2980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1FB" w:rsidRDefault="007461FB" w:rsidP="007461FB">
                            <w:pPr>
                              <w:jc w:val="center"/>
                            </w:pPr>
                            <w:r>
                              <w:t>Tikken: (8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E9F3F" id="Bijschrift: lijn 145" o:spid="_x0000_s1041" type="#_x0000_t47" style="position:absolute;margin-left:275.65pt;margin-top:241.9pt;width:132pt;height:49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" adj="-6439,12846,-327,10268" fillcolor="white [3201]" strokecolor="#70ad47 [3209]" strokeweight="1pt">
                <v:textbox>
                  <w:txbxContent>
                    <w:p w:rsidR="007461FB" w:rsidRDefault="007461FB" w:rsidP="007461FB">
                      <w:pPr>
                        <w:jc w:val="center"/>
                      </w:pPr>
                      <w:r>
                        <w:t>Tikken: (8</w:t>
                      </w:r>
                      <w:r>
                        <w:t>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A2D58A" wp14:editId="69E6C767">
                <wp:simplePos x="0" y="0"/>
                <wp:positionH relativeFrom="margin">
                  <wp:posOffset>195580</wp:posOffset>
                </wp:positionH>
                <wp:positionV relativeFrom="paragraph">
                  <wp:posOffset>3148330</wp:posOffset>
                </wp:positionV>
                <wp:extent cx="2790825" cy="695325"/>
                <wp:effectExtent l="0" t="0" r="28575" b="28575"/>
                <wp:wrapNone/>
                <wp:docPr id="146" name="Rechthoek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69532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53D16" id="Rechthoek 146" o:spid="_x0000_s1026" style="position:absolute;margin-left:15.4pt;margin-top:247.9pt;width:219.75pt;height:54.7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" filled="f" strokecolor="#70ad47 [3209]" strokeweight="1.5pt">
                <w10:wrap anchorx="margin"/>
              </v:rect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1E9F3F" wp14:editId="4BD02806">
                <wp:simplePos x="0" y="0"/>
                <wp:positionH relativeFrom="column">
                  <wp:posOffset>3491230</wp:posOffset>
                </wp:positionH>
                <wp:positionV relativeFrom="paragraph">
                  <wp:posOffset>2405380</wp:posOffset>
                </wp:positionV>
                <wp:extent cx="1676400" cy="628650"/>
                <wp:effectExtent l="552450" t="0" r="19050" b="19050"/>
                <wp:wrapNone/>
                <wp:docPr id="140" name="Bijschrift: lijn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50379"/>
                            <a:gd name="adj4" fmla="val -3208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1FB" w:rsidRDefault="007461FB" w:rsidP="007461FB">
                            <w:pPr>
                              <w:jc w:val="center"/>
                            </w:pPr>
                            <w:r>
                              <w:t>Textbox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E9F3F" id="Bijschrift: lijn 140" o:spid="_x0000_s1042" type="#_x0000_t47" style="position:absolute;margin-left:274.9pt;margin-top:189.4pt;width:132pt;height:49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" adj="-6929,10882,-327,10268" fillcolor="white [3201]" strokecolor="#70ad47 [3209]" strokeweight="1pt">
                <v:textbox>
                  <w:txbxContent>
                    <w:p w:rsidR="007461FB" w:rsidRDefault="007461FB" w:rsidP="007461FB">
                      <w:pPr>
                        <w:jc w:val="center"/>
                      </w:pPr>
                      <w:r>
                        <w:t>Textbox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A2D58A" wp14:editId="69E6C767">
                <wp:simplePos x="0" y="0"/>
                <wp:positionH relativeFrom="margin">
                  <wp:posOffset>186055</wp:posOffset>
                </wp:positionH>
                <wp:positionV relativeFrom="paragraph">
                  <wp:posOffset>2481580</wp:posOffset>
                </wp:positionV>
                <wp:extent cx="2790825" cy="581025"/>
                <wp:effectExtent l="0" t="0" r="28575" b="28575"/>
                <wp:wrapNone/>
                <wp:docPr id="141" name="Rechthoek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58102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3C54D" id="Rechthoek 141" o:spid="_x0000_s1026" style="position:absolute;margin-left:14.65pt;margin-top:195.4pt;width:219.75pt;height:45.7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1E9F3F" wp14:editId="4BD02806">
                <wp:simplePos x="0" y="0"/>
                <wp:positionH relativeFrom="column">
                  <wp:posOffset>3434080</wp:posOffset>
                </wp:positionH>
                <wp:positionV relativeFrom="paragraph">
                  <wp:posOffset>1233805</wp:posOffset>
                </wp:positionV>
                <wp:extent cx="1676400" cy="628650"/>
                <wp:effectExtent l="438150" t="0" r="19050" b="19050"/>
                <wp:wrapNone/>
                <wp:docPr id="136" name="Bijschrift: lijn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54925"/>
                            <a:gd name="adj4" fmla="val -2583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1FB" w:rsidRDefault="007461FB" w:rsidP="007461FB">
                            <w:pPr>
                              <w:jc w:val="center"/>
                            </w:pPr>
                            <w:r>
                              <w:t>Tikken: (7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E9F3F" id="Bijschrift: lijn 136" o:spid="_x0000_s1043" type="#_x0000_t47" style="position:absolute;margin-left:270.4pt;margin-top:97.15pt;width:132pt;height:49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" adj="-5579,11864,-327,10268" fillcolor="white [3201]" strokecolor="#70ad47 [3209]" strokeweight="1pt">
                <v:textbox>
                  <w:txbxContent>
                    <w:p w:rsidR="007461FB" w:rsidRDefault="007461FB" w:rsidP="007461FB">
                      <w:pPr>
                        <w:jc w:val="center"/>
                      </w:pPr>
                      <w:r>
                        <w:t>Tikken: (7</w:t>
                      </w:r>
                      <w:r>
                        <w:t>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A2D58A" wp14:editId="69E6C767">
                <wp:simplePos x="0" y="0"/>
                <wp:positionH relativeFrom="margin">
                  <wp:posOffset>157480</wp:posOffset>
                </wp:positionH>
                <wp:positionV relativeFrom="paragraph">
                  <wp:posOffset>1195705</wp:posOffset>
                </wp:positionV>
                <wp:extent cx="2847975" cy="742950"/>
                <wp:effectExtent l="0" t="0" r="28575" b="19050"/>
                <wp:wrapNone/>
                <wp:docPr id="137" name="Rechthoek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7429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96249" id="Rechthoek 137" o:spid="_x0000_s1026" style="position:absolute;margin-left:12.4pt;margin-top:94.15pt;width:224.25pt;height:58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="00B8663E"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1E9F3F" wp14:editId="4BD02806">
                <wp:simplePos x="0" y="0"/>
                <wp:positionH relativeFrom="column">
                  <wp:posOffset>3409950</wp:posOffset>
                </wp:positionH>
                <wp:positionV relativeFrom="paragraph">
                  <wp:posOffset>504825</wp:posOffset>
                </wp:positionV>
                <wp:extent cx="1676400" cy="628650"/>
                <wp:effectExtent l="323850" t="0" r="19050" b="19050"/>
                <wp:wrapNone/>
                <wp:docPr id="134" name="Bijschrift: lijn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47349"/>
                            <a:gd name="adj4" fmla="val -184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63E" w:rsidRDefault="00B8663E" w:rsidP="00B8663E">
                            <w:pPr>
                              <w:jc w:val="center"/>
                            </w:pPr>
                            <w:r>
                              <w:t>Tikken: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E9F3F" id="Bijschrift: lijn 134" o:spid="_x0000_s1044" type="#_x0000_t47" style="position:absolute;margin-left:268.5pt;margin-top:39.75pt;width:132pt;height:49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" adj="-3984,10227,-327,10268" fillcolor="white [3201]" strokecolor="#70ad47 [3209]" strokeweight="1pt">
                <v:textbox>
                  <w:txbxContent>
                    <w:p w:rsidR="00B8663E" w:rsidRDefault="00B8663E" w:rsidP="00B8663E">
                      <w:pPr>
                        <w:jc w:val="center"/>
                      </w:pPr>
                      <w:r>
                        <w:t>Tikken: (2)</w:t>
                      </w:r>
                    </w:p>
                  </w:txbxContent>
                </v:textbox>
              </v:shape>
            </w:pict>
          </mc:Fallback>
        </mc:AlternateContent>
      </w:r>
      <w:r w:rsidR="00B8663E"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A2D58A" wp14:editId="69E6C767">
                <wp:simplePos x="0" y="0"/>
                <wp:positionH relativeFrom="margin">
                  <wp:posOffset>104775</wp:posOffset>
                </wp:positionH>
                <wp:positionV relativeFrom="paragraph">
                  <wp:posOffset>581025</wp:posOffset>
                </wp:positionV>
                <wp:extent cx="2981325" cy="485775"/>
                <wp:effectExtent l="0" t="0" r="28575" b="28575"/>
                <wp:wrapNone/>
                <wp:docPr id="135" name="Rechthoek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4857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2DAF9" id="Rechthoek 135" o:spid="_x0000_s1026" style="position:absolute;margin-left:8.25pt;margin-top:45.75pt;width:234.75pt;height:38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="00354BF8" w:rsidRPr="00A56C08">
        <w:rPr>
          <w:noProof/>
          <w:lang w:eastAsia="nl-NL"/>
        </w:rPr>
        <w:drawing>
          <wp:inline distT="0" distB="0" distL="0" distR="0" wp14:anchorId="68B6D4AE" wp14:editId="4909F5C5">
            <wp:extent cx="4171950" cy="5715000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51" t="5615" r="8723" b="24192"/>
                    <a:stretch/>
                  </pic:blipFill>
                  <pic:spPr bwMode="auto">
                    <a:xfrm>
                      <a:off x="0" y="0"/>
                      <a:ext cx="4172272" cy="571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4BF8" w:rsidRDefault="007461FB" w:rsidP="00354BF8">
      <w:pPr>
        <w:rPr>
          <w:noProof/>
          <w:lang w:eastAsia="nl-NL"/>
        </w:rPr>
      </w:pPr>
      <w:r w:rsidRPr="007461FB">
        <w:rPr>
          <w:noProof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A2D58A" wp14:editId="69E6C767">
                <wp:simplePos x="0" y="0"/>
                <wp:positionH relativeFrom="margin">
                  <wp:posOffset>100330</wp:posOffset>
                </wp:positionH>
                <wp:positionV relativeFrom="paragraph">
                  <wp:posOffset>1567180</wp:posOffset>
                </wp:positionV>
                <wp:extent cx="2981325" cy="3524250"/>
                <wp:effectExtent l="0" t="0" r="28575" b="19050"/>
                <wp:wrapNone/>
                <wp:docPr id="150" name="Rechthoek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35242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86D96" id="Rechthoek 150" o:spid="_x0000_s1026" style="position:absolute;margin-left:7.9pt;margin-top:123.4pt;width:234.75pt;height:277.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" filled="f" strokecolor="#70ad47 [3209]" strokeweight="1.5pt">
                <w10:wrap anchorx="margin"/>
              </v:rect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1E9F3F" wp14:editId="4BD02806">
                <wp:simplePos x="0" y="0"/>
                <wp:positionH relativeFrom="column">
                  <wp:posOffset>3405505</wp:posOffset>
                </wp:positionH>
                <wp:positionV relativeFrom="paragraph">
                  <wp:posOffset>1490980</wp:posOffset>
                </wp:positionV>
                <wp:extent cx="1676400" cy="628650"/>
                <wp:effectExtent l="323850" t="0" r="19050" b="19050"/>
                <wp:wrapNone/>
                <wp:docPr id="149" name="Bijschrift: lijn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47349"/>
                            <a:gd name="adj4" fmla="val -184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1FB" w:rsidRDefault="007461FB" w:rsidP="007461FB">
                            <w:pPr>
                              <w:jc w:val="center"/>
                            </w:pPr>
                            <w:r>
                              <w:t>Standaard EULA tekst e.d.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E9F3F" id="Bijschrift: lijn 149" o:spid="_x0000_s1045" type="#_x0000_t47" style="position:absolute;margin-left:268.15pt;margin-top:117.4pt;width:132pt;height:49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" adj="-3984,10227,-327,10268" fillcolor="white [3201]" strokecolor="#70ad47 [3209]" strokeweight="1pt">
                <v:textbox>
                  <w:txbxContent>
                    <w:p w:rsidR="007461FB" w:rsidRDefault="007461FB" w:rsidP="007461FB">
                      <w:pPr>
                        <w:jc w:val="center"/>
                      </w:pPr>
                      <w:r>
                        <w:t>Standaard EULA tekst e.d.</w:t>
                      </w:r>
                    </w:p>
                  </w:txbxContent>
                </v:textbox>
              </v:shape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8A2D58A" wp14:editId="69E6C767">
                <wp:simplePos x="0" y="0"/>
                <wp:positionH relativeFrom="margin">
                  <wp:posOffset>109855</wp:posOffset>
                </wp:positionH>
                <wp:positionV relativeFrom="paragraph">
                  <wp:posOffset>843280</wp:posOffset>
                </wp:positionV>
                <wp:extent cx="2981325" cy="485775"/>
                <wp:effectExtent l="0" t="0" r="28575" b="28575"/>
                <wp:wrapNone/>
                <wp:docPr id="148" name="Rechthoek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4857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96F89" id="Rechthoek 148" o:spid="_x0000_s1026" style="position:absolute;margin-left:8.65pt;margin-top:66.4pt;width:234.75pt;height:38.2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21E9F3F" wp14:editId="4BD02806">
                <wp:simplePos x="0" y="0"/>
                <wp:positionH relativeFrom="column">
                  <wp:posOffset>3415030</wp:posOffset>
                </wp:positionH>
                <wp:positionV relativeFrom="paragraph">
                  <wp:posOffset>767080</wp:posOffset>
                </wp:positionV>
                <wp:extent cx="1676400" cy="628650"/>
                <wp:effectExtent l="323850" t="0" r="19050" b="19050"/>
                <wp:wrapNone/>
                <wp:docPr id="147" name="Bijschrift: lijn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47349"/>
                            <a:gd name="adj4" fmla="val -184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1FB" w:rsidRDefault="007461FB" w:rsidP="007461FB">
                            <w:pPr>
                              <w:jc w:val="center"/>
                            </w:pPr>
                            <w:r>
                              <w:t>Tikken: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E9F3F" id="Bijschrift: lijn 147" o:spid="_x0000_s1046" type="#_x0000_t47" style="position:absolute;margin-left:268.9pt;margin-top:60.4pt;width:132pt;height:49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" adj="-3984,10227,-327,10268" fillcolor="white [3201]" strokecolor="#70ad47 [3209]" strokeweight="1pt">
                <v:textbox>
                  <w:txbxContent>
                    <w:p w:rsidR="007461FB" w:rsidRDefault="007461FB" w:rsidP="007461FB">
                      <w:pPr>
                        <w:jc w:val="center"/>
                      </w:pPr>
                      <w:r>
                        <w:t>Tikken: (2)</w:t>
                      </w:r>
                    </w:p>
                  </w:txbxContent>
                </v:textbox>
              </v:shape>
            </w:pict>
          </mc:Fallback>
        </mc:AlternateContent>
      </w:r>
      <w:r w:rsidR="00354BF8" w:rsidRPr="00A56C08">
        <w:rPr>
          <w:noProof/>
          <w:lang w:eastAsia="nl-NL"/>
        </w:rPr>
        <w:drawing>
          <wp:inline distT="0" distB="0" distL="0" distR="0" wp14:anchorId="1E266940" wp14:editId="42A07831">
            <wp:extent cx="4095750" cy="5876925"/>
            <wp:effectExtent l="0" t="0" r="0" b="9525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47" t="2574" r="9550" b="25246"/>
                    <a:stretch/>
                  </pic:blipFill>
                  <pic:spPr bwMode="auto">
                    <a:xfrm>
                      <a:off x="0" y="0"/>
                      <a:ext cx="4096066" cy="587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4BF8" w:rsidRDefault="007461FB" w:rsidP="00354BF8">
      <w:pPr>
        <w:rPr>
          <w:noProof/>
          <w:lang w:eastAsia="nl-NL"/>
        </w:rPr>
      </w:pPr>
      <w:r w:rsidRPr="007461FB">
        <w:rPr>
          <w:noProof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8A2D58A" wp14:editId="69E6C767">
                <wp:simplePos x="0" y="0"/>
                <wp:positionH relativeFrom="margin">
                  <wp:posOffset>214630</wp:posOffset>
                </wp:positionH>
                <wp:positionV relativeFrom="paragraph">
                  <wp:posOffset>2633980</wp:posOffset>
                </wp:positionV>
                <wp:extent cx="2771775" cy="2571750"/>
                <wp:effectExtent l="0" t="0" r="28575" b="19050"/>
                <wp:wrapNone/>
                <wp:docPr id="158" name="Rechthoek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25717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2D059" id="Rechthoek 158" o:spid="_x0000_s1026" style="position:absolute;margin-left:16.9pt;margin-top:207.4pt;width:218.25pt;height:202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" filled="f" strokecolor="#70ad47 [3209]" strokeweight="1.5pt">
                <w10:wrap anchorx="margin"/>
              </v:rect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21E9F3F" wp14:editId="4BD02806">
                <wp:simplePos x="0" y="0"/>
                <wp:positionH relativeFrom="column">
                  <wp:posOffset>3395980</wp:posOffset>
                </wp:positionH>
                <wp:positionV relativeFrom="paragraph">
                  <wp:posOffset>2557780</wp:posOffset>
                </wp:positionV>
                <wp:extent cx="1676400" cy="628650"/>
                <wp:effectExtent l="323850" t="0" r="19050" b="19050"/>
                <wp:wrapNone/>
                <wp:docPr id="157" name="Bijschrift: lijn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47349"/>
                            <a:gd name="adj4" fmla="val -184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1FB" w:rsidRDefault="007461FB" w:rsidP="007461FB">
                            <w:pPr>
                              <w:jc w:val="center"/>
                            </w:pPr>
                            <w:r>
                              <w:t>(gefilterde) bestelgeschiedenis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E9F3F" id="Bijschrift: lijn 157" o:spid="_x0000_s1047" type="#_x0000_t47" style="position:absolute;margin-left:267.4pt;margin-top:201.4pt;width:132pt;height:49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" adj="-3984,10227,-327,10268" fillcolor="white [3201]" strokecolor="#70ad47 [3209]" strokeweight="1pt">
                <v:textbox>
                  <w:txbxContent>
                    <w:p w:rsidR="007461FB" w:rsidRDefault="007461FB" w:rsidP="007461FB">
                      <w:pPr>
                        <w:jc w:val="center"/>
                      </w:pPr>
                      <w:r>
                        <w:t>(gefilterde) bestelgeschiedenis</w:t>
                      </w:r>
                    </w:p>
                  </w:txbxContent>
                </v:textbox>
              </v:shape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8A2D58A" wp14:editId="69E6C767">
                <wp:simplePos x="0" y="0"/>
                <wp:positionH relativeFrom="margin">
                  <wp:posOffset>195580</wp:posOffset>
                </wp:positionH>
                <wp:positionV relativeFrom="paragraph">
                  <wp:posOffset>1424305</wp:posOffset>
                </wp:positionV>
                <wp:extent cx="2809875" cy="1095375"/>
                <wp:effectExtent l="0" t="0" r="28575" b="28575"/>
                <wp:wrapNone/>
                <wp:docPr id="156" name="Rechthoek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10953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2055A" id="Rechthoek 156" o:spid="_x0000_s1026" style="position:absolute;margin-left:15.4pt;margin-top:112.15pt;width:221.25pt;height:86.2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" filled="f" strokecolor="#70ad47 [3209]" strokeweight="1.5pt">
                <w10:wrap anchorx="margin"/>
              </v:rect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1E9F3F" wp14:editId="4BD02806">
                <wp:simplePos x="0" y="0"/>
                <wp:positionH relativeFrom="column">
                  <wp:posOffset>3405505</wp:posOffset>
                </wp:positionH>
                <wp:positionV relativeFrom="paragraph">
                  <wp:posOffset>1348105</wp:posOffset>
                </wp:positionV>
                <wp:extent cx="1676400" cy="628650"/>
                <wp:effectExtent l="323850" t="0" r="19050" b="19050"/>
                <wp:wrapNone/>
                <wp:docPr id="155" name="Bijschrift: lijn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47349"/>
                            <a:gd name="adj4" fmla="val -184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1FB" w:rsidRDefault="007461FB" w:rsidP="007461FB">
                            <w:pPr>
                              <w:jc w:val="center"/>
                            </w:pPr>
                            <w:r>
                              <w:t>Scrollwheel om weer te geven geschidenis te filteren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E9F3F" id="Bijschrift: lijn 155" o:spid="_x0000_s1048" type="#_x0000_t47" style="position:absolute;margin-left:268.15pt;margin-top:106.15pt;width:132pt;height:49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" adj="-3984,10227,-327,10268" fillcolor="white [3201]" strokecolor="#70ad47 [3209]" strokeweight="1pt">
                <v:textbox>
                  <w:txbxContent>
                    <w:p w:rsidR="007461FB" w:rsidRDefault="007461FB" w:rsidP="007461FB">
                      <w:pPr>
                        <w:jc w:val="center"/>
                      </w:pPr>
                      <w:r>
                        <w:t>Scrollwheel om weer te geven geschidenis te filteren</w:t>
                      </w:r>
                    </w:p>
                  </w:txbxContent>
                </v:textbox>
              </v:shape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A2D58A" wp14:editId="69E6C767">
                <wp:simplePos x="0" y="0"/>
                <wp:positionH relativeFrom="margin">
                  <wp:posOffset>119380</wp:posOffset>
                </wp:positionH>
                <wp:positionV relativeFrom="paragraph">
                  <wp:posOffset>700405</wp:posOffset>
                </wp:positionV>
                <wp:extent cx="2981325" cy="485775"/>
                <wp:effectExtent l="0" t="0" r="28575" b="28575"/>
                <wp:wrapNone/>
                <wp:docPr id="154" name="Rechthoek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4857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50CB8" id="Rechthoek 154" o:spid="_x0000_s1026" style="position:absolute;margin-left:9.4pt;margin-top:55.15pt;width:234.75pt;height:38.2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" filled="f" strokecolor="#70ad47 [3209]" strokeweight="1.5pt">
                <w10:wrap anchorx="margin"/>
              </v:rect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1E9F3F" wp14:editId="4BD02806">
                <wp:simplePos x="0" y="0"/>
                <wp:positionH relativeFrom="column">
                  <wp:posOffset>3424555</wp:posOffset>
                </wp:positionH>
                <wp:positionV relativeFrom="paragraph">
                  <wp:posOffset>624205</wp:posOffset>
                </wp:positionV>
                <wp:extent cx="1676400" cy="628650"/>
                <wp:effectExtent l="323850" t="0" r="19050" b="19050"/>
                <wp:wrapNone/>
                <wp:docPr id="153" name="Bijschrift: lijn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47349"/>
                            <a:gd name="adj4" fmla="val -184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1FB" w:rsidRDefault="007461FB" w:rsidP="007461FB">
                            <w:pPr>
                              <w:jc w:val="center"/>
                            </w:pPr>
                            <w:r>
                              <w:t>Tikken: (5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E9F3F" id="Bijschrift: lijn 153" o:spid="_x0000_s1049" type="#_x0000_t47" style="position:absolute;margin-left:269.65pt;margin-top:49.15pt;width:132pt;height:49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" adj="-3984,10227,-327,10268" fillcolor="white [3201]" strokecolor="#70ad47 [3209]" strokeweight="1pt">
                <v:textbox>
                  <w:txbxContent>
                    <w:p w:rsidR="007461FB" w:rsidRDefault="007461FB" w:rsidP="007461FB">
                      <w:pPr>
                        <w:jc w:val="center"/>
                      </w:pPr>
                      <w:r>
                        <w:t>Tikken: (5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54BF8" w:rsidRPr="00A56C08">
        <w:rPr>
          <w:noProof/>
          <w:lang w:eastAsia="nl-NL"/>
        </w:rPr>
        <w:drawing>
          <wp:inline distT="0" distB="0" distL="0" distR="0" wp14:anchorId="212FD5A1" wp14:editId="4323558F">
            <wp:extent cx="4133215" cy="5791200"/>
            <wp:effectExtent l="0" t="0" r="635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81" t="3977" r="9055" b="24884"/>
                    <a:stretch/>
                  </pic:blipFill>
                  <pic:spPr bwMode="auto">
                    <a:xfrm>
                      <a:off x="0" y="0"/>
                      <a:ext cx="4134168" cy="579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4BF8" w:rsidRDefault="007C333F" w:rsidP="00354BF8">
      <w:r w:rsidRPr="007C333F"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21E9F3F" wp14:editId="4BD02806">
                <wp:simplePos x="0" y="0"/>
                <wp:positionH relativeFrom="column">
                  <wp:posOffset>3662680</wp:posOffset>
                </wp:positionH>
                <wp:positionV relativeFrom="paragraph">
                  <wp:posOffset>1290955</wp:posOffset>
                </wp:positionV>
                <wp:extent cx="1676400" cy="628650"/>
                <wp:effectExtent l="381000" t="0" r="19050" b="19050"/>
                <wp:wrapNone/>
                <wp:docPr id="161" name="Bijschrift: lijn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47349"/>
                            <a:gd name="adj4" fmla="val -2242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33F" w:rsidRDefault="007C333F" w:rsidP="007C333F">
                            <w:pPr>
                              <w:jc w:val="center"/>
                            </w:pPr>
                            <w:r>
                              <w:t>Opgeslagen favorieten met verwijder-knop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E9F3F" id="Bijschrift: lijn 161" o:spid="_x0000_s1050" type="#_x0000_t47" style="position:absolute;margin-left:288.4pt;margin-top:101.65pt;width:132pt;height:49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" adj="-4843,10227,-327,10268" fillcolor="white [3201]" strokecolor="#70ad47 [3209]" strokeweight="1pt">
                <v:textbox>
                  <w:txbxContent>
                    <w:p w:rsidR="007C333F" w:rsidRDefault="007C333F" w:rsidP="007C333F">
                      <w:pPr>
                        <w:jc w:val="center"/>
                      </w:pPr>
                      <w:r>
                        <w:t>Opgeslagen favorieten met verwijder-knop</w:t>
                      </w:r>
                    </w:p>
                  </w:txbxContent>
                </v:textbox>
              </v:shape>
            </w:pict>
          </mc:Fallback>
        </mc:AlternateContent>
      </w:r>
      <w:r w:rsidRPr="007C333F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1E9F3F" wp14:editId="4BD02806">
                <wp:simplePos x="0" y="0"/>
                <wp:positionH relativeFrom="column">
                  <wp:posOffset>3776980</wp:posOffset>
                </wp:positionH>
                <wp:positionV relativeFrom="paragraph">
                  <wp:posOffset>3434080</wp:posOffset>
                </wp:positionV>
                <wp:extent cx="1676400" cy="628650"/>
                <wp:effectExtent l="495300" t="0" r="19050" b="19050"/>
                <wp:wrapNone/>
                <wp:docPr id="163" name="Bijschrift: lijn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57955"/>
                            <a:gd name="adj4" fmla="val -2924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33F" w:rsidRDefault="007C333F" w:rsidP="007C333F">
                            <w:pPr>
                              <w:jc w:val="center"/>
                            </w:pPr>
                            <w:r>
                              <w:t xml:space="preserve">Knop om favoriet toe te voegen.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E9F3F" id="Bijschrift: lijn 163" o:spid="_x0000_s1051" type="#_x0000_t47" style="position:absolute;margin-left:297.4pt;margin-top:270.4pt;width:132pt;height:49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" adj="-6316,12518,-327,10268" fillcolor="white [3201]" strokecolor="#70ad47 [3209]" strokeweight="1pt">
                <v:textbox>
                  <w:txbxContent>
                    <w:p w:rsidR="007C333F" w:rsidRDefault="007C333F" w:rsidP="007C333F">
                      <w:pPr>
                        <w:jc w:val="center"/>
                      </w:pPr>
                      <w:r>
                        <w:t xml:space="preserve">Knop om favoriet toe te voegen. 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7C333F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8A2D58A" wp14:editId="69E6C767">
                <wp:simplePos x="0" y="0"/>
                <wp:positionH relativeFrom="margin">
                  <wp:posOffset>471805</wp:posOffset>
                </wp:positionH>
                <wp:positionV relativeFrom="paragraph">
                  <wp:posOffset>3510280</wp:posOffset>
                </wp:positionV>
                <wp:extent cx="2828925" cy="695325"/>
                <wp:effectExtent l="0" t="0" r="28575" b="28575"/>
                <wp:wrapNone/>
                <wp:docPr id="164" name="Rechthoek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69532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92471" id="Rechthoek 164" o:spid="_x0000_s1026" style="position:absolute;margin-left:37.15pt;margin-top:276.4pt;width:222.75pt;height:54.7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Pr="007C333F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8A2D58A" wp14:editId="69E6C767">
                <wp:simplePos x="0" y="0"/>
                <wp:positionH relativeFrom="margin">
                  <wp:posOffset>490855</wp:posOffset>
                </wp:positionH>
                <wp:positionV relativeFrom="paragraph">
                  <wp:posOffset>1290955</wp:posOffset>
                </wp:positionV>
                <wp:extent cx="2809875" cy="657225"/>
                <wp:effectExtent l="0" t="0" r="28575" b="28575"/>
                <wp:wrapNone/>
                <wp:docPr id="162" name="Rechthoek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65722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F159E" id="Rechthoek 162" o:spid="_x0000_s1026" style="position:absolute;margin-left:38.65pt;margin-top:101.65pt;width:221.25pt;height:51.7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="007461FB" w:rsidRPr="007461FB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21E9F3F" wp14:editId="4BD02806">
                <wp:simplePos x="0" y="0"/>
                <wp:positionH relativeFrom="column">
                  <wp:posOffset>3681730</wp:posOffset>
                </wp:positionH>
                <wp:positionV relativeFrom="paragraph">
                  <wp:posOffset>567055</wp:posOffset>
                </wp:positionV>
                <wp:extent cx="1676400" cy="628650"/>
                <wp:effectExtent l="323850" t="0" r="19050" b="19050"/>
                <wp:wrapNone/>
                <wp:docPr id="159" name="Bijschrift: lijn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47349"/>
                            <a:gd name="adj4" fmla="val -184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1FB" w:rsidRDefault="007C333F" w:rsidP="007461FB">
                            <w:pPr>
                              <w:jc w:val="center"/>
                            </w:pPr>
                            <w:r>
                              <w:t>Tikken: (5</w:t>
                            </w:r>
                            <w:r w:rsidR="007461FB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E9F3F" id="Bijschrift: lijn 159" o:spid="_x0000_s1052" type="#_x0000_t47" style="position:absolute;margin-left:289.9pt;margin-top:44.65pt;width:132pt;height:49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" adj="-3984,10227,-327,10268" fillcolor="white [3201]" strokecolor="#70ad47 [3209]" strokeweight="1pt">
                <v:textbox>
                  <w:txbxContent>
                    <w:p w:rsidR="007461FB" w:rsidRDefault="007C333F" w:rsidP="007461FB">
                      <w:pPr>
                        <w:jc w:val="center"/>
                      </w:pPr>
                      <w:r>
                        <w:t>Tikken: (5</w:t>
                      </w:r>
                      <w:r w:rsidR="007461FB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461FB" w:rsidRPr="007461FB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8A2D58A" wp14:editId="69E6C767">
                <wp:simplePos x="0" y="0"/>
                <wp:positionH relativeFrom="margin">
                  <wp:posOffset>376555</wp:posOffset>
                </wp:positionH>
                <wp:positionV relativeFrom="paragraph">
                  <wp:posOffset>643255</wp:posOffset>
                </wp:positionV>
                <wp:extent cx="2981325" cy="485775"/>
                <wp:effectExtent l="0" t="0" r="28575" b="28575"/>
                <wp:wrapNone/>
                <wp:docPr id="160" name="Rechthoek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4857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9B777" id="Rechthoek 160" o:spid="_x0000_s1026" style="position:absolute;margin-left:29.65pt;margin-top:50.65pt;width:234.75pt;height:38.2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" filled="f" strokecolor="#70ad47 [3209]" strokeweight="1.5pt">
                <w10:wrap anchorx="margin"/>
              </v:rect>
            </w:pict>
          </mc:Fallback>
        </mc:AlternateContent>
      </w:r>
      <w:r w:rsidR="00354BF8" w:rsidRPr="00A56C08">
        <w:rPr>
          <w:noProof/>
          <w:lang w:eastAsia="nl-NL"/>
        </w:rPr>
        <w:drawing>
          <wp:inline distT="0" distB="0" distL="0" distR="0" wp14:anchorId="3D962125" wp14:editId="43826C3F">
            <wp:extent cx="4410075" cy="5829300"/>
            <wp:effectExtent l="0" t="0" r="9525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25" t="4445" r="9714" b="23959"/>
                    <a:stretch/>
                  </pic:blipFill>
                  <pic:spPr bwMode="auto">
                    <a:xfrm>
                      <a:off x="0" y="0"/>
                      <a:ext cx="4410415" cy="582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4BF8" w:rsidRPr="00354BF8" w:rsidRDefault="00354BF8" w:rsidP="00354BF8"/>
    <w:sectPr w:rsidR="00354BF8" w:rsidRPr="00354BF8" w:rsidSect="00941B5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BF8"/>
    <w:rsid w:val="000F77E0"/>
    <w:rsid w:val="00354BF8"/>
    <w:rsid w:val="005619E8"/>
    <w:rsid w:val="007461FB"/>
    <w:rsid w:val="007C333F"/>
    <w:rsid w:val="00937E33"/>
    <w:rsid w:val="00941B5C"/>
    <w:rsid w:val="00B8663E"/>
    <w:rsid w:val="00DB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6681B"/>
  <w15:chartTrackingRefBased/>
  <w15:docId w15:val="{AB7C3A50-1173-485B-998A-DF3537EF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54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941B5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41B5C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354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354BF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54BF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54BF8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54BF8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54BF8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54B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54B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mitri\Documents\Aangepaste%20Office-sjablonen\documentati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BA1956899A14A1AAF6D312A8726A07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26465F5-3D9C-40AD-BAC1-458A58376667}"/>
      </w:docPartPr>
      <w:docPartBody>
        <w:p w:rsidR="00E145CA" w:rsidRDefault="00335BA1">
          <w:pPr>
            <w:pStyle w:val="8BA1956899A14A1AAF6D312A8726A07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29646E43AC8C4145A72609E16D4E1F4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C243067-2336-4754-9BCC-E68945D12F97}"/>
      </w:docPartPr>
      <w:docPartBody>
        <w:p w:rsidR="00E145CA" w:rsidRDefault="00335BA1">
          <w:pPr>
            <w:pStyle w:val="29646E43AC8C4145A72609E16D4E1F40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BA1"/>
    <w:rsid w:val="000A7CD1"/>
    <w:rsid w:val="00335BA1"/>
    <w:rsid w:val="00E1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8BA1956899A14A1AAF6D312A8726A07A">
    <w:name w:val="8BA1956899A14A1AAF6D312A8726A07A"/>
  </w:style>
  <w:style w:type="paragraph" w:customStyle="1" w:styleId="29646E43AC8C4145A72609E16D4E1F40">
    <w:name w:val="29646E43AC8C4145A72609E16D4E1F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2017-02-23T00:00:00</PublishDate>
  <Abstract/>
  <CompanyAddress>Westelijke Havendijk 17e, Roosendaal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documentatie.dotm</Template>
  <TotalTime>1</TotalTime>
  <Pages>10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toelichting wireframe</vt:lpstr>
    </vt:vector>
  </TitlesOfParts>
  <Company>Sedna software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toelichting wireframe</dc:title>
  <dc:subject>Henk Bertens &amp; Dimitri Nazari</dc:subject>
  <dc:creator>Dimitri</dc:creator>
  <cp:keywords/>
  <dc:description/>
  <cp:lastModifiedBy>Nazari, Dimitri (student)</cp:lastModifiedBy>
  <cp:revision>2</cp:revision>
  <dcterms:created xsi:type="dcterms:W3CDTF">2017-02-24T08:01:00Z</dcterms:created>
  <dcterms:modified xsi:type="dcterms:W3CDTF">2017-02-24T08:01:00Z</dcterms:modified>
</cp:coreProperties>
</file>