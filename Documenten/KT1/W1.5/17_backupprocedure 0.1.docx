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E2582F8A17B4F519BCB22662BB72F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583CA9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Back-up procedure</w:t>
              </w:r>
              <w:r w:rsidR="00966FB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ontwikkelomgeving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74AD77ADB8664E14A4DCC9283681A5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583CA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maart 2017</w:t>
                                    </w:r>
                                  </w:p>
                                </w:sdtContent>
                              </w:sdt>
                              <w:p w:rsidR="00941B5C" w:rsidRDefault="00D5411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D5411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583CA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maart 2017</w:t>
                              </w:r>
                            </w:p>
                          </w:sdtContent>
                        </w:sdt>
                        <w:p w:rsidR="00941B5C" w:rsidRDefault="00D5411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D5411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1B5C" w:rsidRDefault="00941B5C">
          <w:r>
            <w:br w:type="page"/>
          </w:r>
        </w:p>
      </w:sdtContent>
    </w:sdt>
    <w:p w:rsidR="000F77E0" w:rsidRDefault="00D54114" w:rsidP="00D54114">
      <w:pPr>
        <w:pStyle w:val="Kop1"/>
        <w:numPr>
          <w:ilvl w:val="0"/>
          <w:numId w:val="1"/>
        </w:numPr>
      </w:pPr>
      <w:r>
        <w:lastRenderedPageBreak/>
        <w:t>Inleiding</w:t>
      </w:r>
    </w:p>
    <w:p w:rsidR="00D54114" w:rsidRDefault="00D54114" w:rsidP="00D54114">
      <w:r>
        <w:t xml:space="preserve">Tijdens het ontwikkelproces wordt er regelmatig een backup gemaakt van de uitgevoerde werkzaamheden. Dit document, </w:t>
      </w:r>
      <w:bookmarkStart w:id="0" w:name="_GoBack"/>
      <w:bookmarkEnd w:id="0"/>
    </w:p>
    <w:p w:rsidR="00D54114" w:rsidRPr="00D54114" w:rsidRDefault="00D54114" w:rsidP="00D54114">
      <w:pPr>
        <w:pStyle w:val="Kop1"/>
      </w:pPr>
    </w:p>
    <w:sectPr w:rsidR="00D54114" w:rsidRPr="00D54114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4AC2"/>
    <w:multiLevelType w:val="hybridMultilevel"/>
    <w:tmpl w:val="35C4FD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A9"/>
    <w:rsid w:val="000F77E0"/>
    <w:rsid w:val="001D36D9"/>
    <w:rsid w:val="005619E8"/>
    <w:rsid w:val="00583CA9"/>
    <w:rsid w:val="00941B5C"/>
    <w:rsid w:val="00966FBF"/>
    <w:rsid w:val="00D5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F749"/>
  <w15:chartTrackingRefBased/>
  <w15:docId w15:val="{2A588E00-C30A-4DC6-9DB6-23E3B3BE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4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5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_\Documents\WindowsPhoneApp\Documenten\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2582F8A17B4F519BCB22662BB72F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700F8A-61C2-4AEC-9977-B2CE61536C88}"/>
      </w:docPartPr>
      <w:docPartBody>
        <w:p w:rsidR="00000000" w:rsidRDefault="00B81C96">
          <w:pPr>
            <w:pStyle w:val="3E2582F8A17B4F519BCB22662BB72F6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74AD77ADB8664E14A4DCC9283681A5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C271C1-B5B2-41CA-8141-C328756B75A2}"/>
      </w:docPartPr>
      <w:docPartBody>
        <w:p w:rsidR="00000000" w:rsidRDefault="00B81C96">
          <w:pPr>
            <w:pStyle w:val="74AD77ADB8664E14A4DCC9283681A5FB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96"/>
    <w:rsid w:val="00B8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E2582F8A17B4F519BCB22662BB72F67">
    <w:name w:val="3E2582F8A17B4F519BCB22662BB72F67"/>
  </w:style>
  <w:style w:type="paragraph" w:customStyle="1" w:styleId="74AD77ADB8664E14A4DCC9283681A5FB">
    <w:name w:val="74AD77ADB8664E14A4DCC9283681A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2017-03-20T00:00:00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template.dotm</Template>
  <TotalTime>10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Sedna software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Back-up procedure ontwikkelomgeving</dc:title>
  <dc:subject>Henk Bertens &amp; Dimitri Nazari</dc:subject>
  <dc:creator>Dimitri Nazari</dc:creator>
  <cp:keywords/>
  <dc:description/>
  <cp:lastModifiedBy>Dimitri Nazari</cp:lastModifiedBy>
  <cp:revision>1</cp:revision>
  <dcterms:created xsi:type="dcterms:W3CDTF">2017-03-20T08:42:00Z</dcterms:created>
  <dcterms:modified xsi:type="dcterms:W3CDTF">2017-03-20T09:32:00Z</dcterms:modified>
</cp:coreProperties>
</file>