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BA1956899A14A1AAF6D312A8726A0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354BF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toelichting wireframe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9646E43AC8C4145A72609E16D4E1F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354BF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februari 2017</w:t>
                                    </w:r>
                                  </w:p>
                                </w:sdtContent>
                              </w:sdt>
                              <w:p w:rsidR="00941B5C" w:rsidRDefault="00937E3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937E3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354BF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februari 2017</w:t>
                              </w:r>
                            </w:p>
                          </w:sdtContent>
                        </w:sdt>
                        <w:p w:rsidR="00941B5C" w:rsidRDefault="00937E3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937E3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354BF8" w:rsidP="00354BF8">
      <w:pPr>
        <w:pStyle w:val="Kop1"/>
      </w:pPr>
      <w:r>
        <w:lastRenderedPageBreak/>
        <w:t>Toelichting toelichting</w:t>
      </w:r>
    </w:p>
    <w:p w:rsidR="00354BF8" w:rsidRDefault="00354BF8" w:rsidP="00354BF8">
      <w:r>
        <w:t>Dit document biedt toelichting aan de gemaakte wireframes.</w:t>
      </w:r>
      <w:r>
        <w:br/>
        <w:t>De afbeeldingen zijn rechtsbovenin genummerd. Middels deze nummers wordt er onderling gerefereerd.</w:t>
      </w:r>
    </w:p>
    <w:p w:rsidR="00354BF8" w:rsidRDefault="00354BF8">
      <w:r>
        <w:br w:type="page"/>
      </w:r>
    </w:p>
    <w:p w:rsidR="00354BF8" w:rsidRDefault="00937E33" w:rsidP="00354BF8">
      <w:pPr>
        <w:rPr>
          <w:noProof/>
          <w:lang w:eastAsia="nl-NL"/>
        </w:rPr>
      </w:pPr>
      <w:r w:rsidRPr="00937E33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158613" wp14:editId="76C548E9">
                <wp:simplePos x="0" y="0"/>
                <wp:positionH relativeFrom="margin">
                  <wp:posOffset>328930</wp:posOffset>
                </wp:positionH>
                <wp:positionV relativeFrom="paragraph">
                  <wp:posOffset>4224655</wp:posOffset>
                </wp:positionV>
                <wp:extent cx="2647950" cy="1419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192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F7D2" id="Rechthoek 8" o:spid="_x0000_s1026" style="position:absolute;margin-left:25.9pt;margin-top:332.65pt;width:208.5pt;height:1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493EC" wp14:editId="053BBAD3">
                <wp:simplePos x="0" y="0"/>
                <wp:positionH relativeFrom="column">
                  <wp:posOffset>3634105</wp:posOffset>
                </wp:positionH>
                <wp:positionV relativeFrom="paragraph">
                  <wp:posOffset>3424555</wp:posOffset>
                </wp:positionV>
                <wp:extent cx="1676400" cy="1657350"/>
                <wp:effectExtent l="647700" t="0" r="19050" b="1905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573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0943"/>
                            <a:gd name="adj4" fmla="val -377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Draaiwiel voor gewenst aantal en gewenst product.</w:t>
                            </w:r>
                          </w:p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Eerst is dit alleen een plusje, na het tikken hierop schuift de linkerrand naar rechts en verschijnt de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93E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5" o:spid="_x0000_s1027" type="#_x0000_t47" style="position:absolute;margin-left:286.15pt;margin-top:269.65pt;width:132pt;height:13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" adj="-8157,6684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Draaiwiel voor gewenst aantal en gewenst product.</w:t>
                      </w:r>
                    </w:p>
                    <w:p w:rsidR="00937E33" w:rsidRDefault="00937E33" w:rsidP="00937E33">
                      <w:pPr>
                        <w:jc w:val="center"/>
                      </w:pPr>
                      <w:r>
                        <w:t>Eerst is dit alleen een plusje, na het tikken hierop schuift de linkerrand naar rechts en verschijnt de rest.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58613" wp14:editId="76C548E9">
                <wp:simplePos x="0" y="0"/>
                <wp:positionH relativeFrom="margin">
                  <wp:posOffset>328930</wp:posOffset>
                </wp:positionH>
                <wp:positionV relativeFrom="paragraph">
                  <wp:posOffset>3481705</wp:posOffset>
                </wp:positionV>
                <wp:extent cx="2667000" cy="74295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8A0FB" id="Rechthoek 6" o:spid="_x0000_s1026" style="position:absolute;margin-left:25.9pt;margin-top:274.15pt;width:210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AF89C" wp14:editId="6E105CA0">
                <wp:simplePos x="0" y="0"/>
                <wp:positionH relativeFrom="column">
                  <wp:posOffset>3605530</wp:posOffset>
                </wp:positionH>
                <wp:positionV relativeFrom="paragraph">
                  <wp:posOffset>1471930</wp:posOffset>
                </wp:positionV>
                <wp:extent cx="1676400" cy="628650"/>
                <wp:effectExtent l="2800350" t="0" r="19050" b="19050"/>
                <wp:wrapNone/>
                <wp:docPr id="3" name="Bijschrift: 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62500"/>
                            <a:gd name="adj4" fmla="val -1661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Afvinken tijdens boodschappen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F89C" id="Bijschrift: lijn 3" o:spid="_x0000_s1028" type="#_x0000_t47" style="position:absolute;margin-left:283.9pt;margin-top:115.9pt;width:132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" adj="-35893,13500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Afvinken tijdens boodschappen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EE40C" wp14:editId="202F5B68">
                <wp:simplePos x="0" y="0"/>
                <wp:positionH relativeFrom="margin">
                  <wp:posOffset>309879</wp:posOffset>
                </wp:positionH>
                <wp:positionV relativeFrom="paragraph">
                  <wp:posOffset>1529080</wp:posOffset>
                </wp:positionV>
                <wp:extent cx="485775" cy="48577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E9F02" id="Rechthoek 4" o:spid="_x0000_s1026" style="position:absolute;margin-left:24.4pt;margin-top:120.4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" filled="f" strokecolor="#70ad47 [3209]" strokeweight="1.5pt">
                <w10:wrap anchorx="margin"/>
              </v:rect>
            </w:pict>
          </mc:Fallback>
        </mc:AlternateContent>
      </w:r>
      <w:r w:rsidR="00354B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643255</wp:posOffset>
                </wp:positionV>
                <wp:extent cx="3000375" cy="4857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85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995A" id="Rechthoek 2" o:spid="_x0000_s1026" style="position:absolute;margin-left:7.15pt;margin-top:50.65pt;width:236.2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" filled="f" strokecolor="#70ad47 [3209]" strokeweight="1.5pt"/>
            </w:pict>
          </mc:Fallback>
        </mc:AlternateContent>
      </w:r>
      <w:r w:rsidR="00354B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586105</wp:posOffset>
                </wp:positionV>
                <wp:extent cx="1676400" cy="628650"/>
                <wp:effectExtent l="628650" t="0" r="19050" b="19050"/>
                <wp:wrapNone/>
                <wp:docPr id="1" name="Bijschrift: 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8258"/>
                            <a:gd name="adj4" fmla="val -366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BF8" w:rsidRDefault="00354BF8" w:rsidP="00354BF8">
                            <w:pPr>
                              <w:jc w:val="center"/>
                            </w:pPr>
                            <w:r>
                              <w:t>Tikken: Naar menu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ijschrift: lijn 1" o:spid="_x0000_s1029" type="#_x0000_t47" style="position:absolute;margin-left:291.4pt;margin-top:46.15pt;width:132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" adj="-7912,8264,-327,10268" fillcolor="white [3201]" strokecolor="#70ad47 [3209]" strokeweight="1pt">
                <v:textbox>
                  <w:txbxContent>
                    <w:p w:rsidR="00354BF8" w:rsidRDefault="00354BF8" w:rsidP="00354BF8">
                      <w:pPr>
                        <w:jc w:val="center"/>
                      </w:pPr>
                      <w:r>
                        <w:t>Tikken: Naar menu (2)</w:t>
                      </w:r>
                    </w:p>
                  </w:txbxContent>
                </v:textbox>
              </v:shape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577082E0" wp14:editId="12599DCD">
            <wp:extent cx="4105275" cy="5724525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2" t="4914" r="9219" b="24778"/>
                    <a:stretch/>
                  </pic:blipFill>
                  <pic:spPr bwMode="auto">
                    <a:xfrm>
                      <a:off x="0" y="0"/>
                      <a:ext cx="4105592" cy="5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7E33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FA6480" wp14:editId="75EE76F0">
                <wp:simplePos x="0" y="0"/>
                <wp:positionH relativeFrom="column">
                  <wp:posOffset>3243580</wp:posOffset>
                </wp:positionH>
                <wp:positionV relativeFrom="paragraph">
                  <wp:posOffset>4091305</wp:posOffset>
                </wp:positionV>
                <wp:extent cx="1676400" cy="628650"/>
                <wp:effectExtent l="628650" t="114300" r="19050" b="1905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-17803"/>
                            <a:gd name="adj4" fmla="val -371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6480" id="Bijschrift: lijn 24" o:spid="_x0000_s1030" type="#_x0000_t47" style="position:absolute;margin-left:255.4pt;margin-top:322.15pt;width:132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" adj="-8034,-3845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(6)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51F71" wp14:editId="1E841928">
                <wp:simplePos x="0" y="0"/>
                <wp:positionH relativeFrom="margin">
                  <wp:posOffset>1685925</wp:posOffset>
                </wp:positionH>
                <wp:positionV relativeFrom="paragraph">
                  <wp:posOffset>3105150</wp:posOffset>
                </wp:positionV>
                <wp:extent cx="1362075" cy="895350"/>
                <wp:effectExtent l="0" t="0" r="28575" b="1905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CD78" id="Rechthoek 25" o:spid="_x0000_s1026" style="position:absolute;margin-left:132.75pt;margin-top:244.5pt;width:107.2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g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A6480" wp14:editId="75EE76F0">
                <wp:simplePos x="0" y="0"/>
                <wp:positionH relativeFrom="column">
                  <wp:posOffset>3234055</wp:posOffset>
                </wp:positionH>
                <wp:positionV relativeFrom="paragraph">
                  <wp:posOffset>3386455</wp:posOffset>
                </wp:positionV>
                <wp:extent cx="1676400" cy="628650"/>
                <wp:effectExtent l="1714500" t="0" r="19050" b="19050"/>
                <wp:wrapNone/>
                <wp:docPr id="22" name="Bijschrift: 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2197"/>
                            <a:gd name="adj4" fmla="val -101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6480" id="Bijschrift: lijn 22" o:spid="_x0000_s1031" type="#_x0000_t47" style="position:absolute;margin-left:254.65pt;margin-top:266.65pt;width:132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" adj="-22025,6955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(5)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51F71" wp14:editId="1E841928">
                <wp:simplePos x="0" y="0"/>
                <wp:positionH relativeFrom="margin">
                  <wp:posOffset>171450</wp:posOffset>
                </wp:positionH>
                <wp:positionV relativeFrom="paragraph">
                  <wp:posOffset>3124200</wp:posOffset>
                </wp:positionV>
                <wp:extent cx="1362075" cy="895350"/>
                <wp:effectExtent l="0" t="0" r="28575" b="1905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9902" id="Rechthoek 23" o:spid="_x0000_s1026" style="position:absolute;margin-left:13.5pt;margin-top:246pt;width:107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A6480" wp14:editId="75EE76F0">
                <wp:simplePos x="0" y="0"/>
                <wp:positionH relativeFrom="column">
                  <wp:posOffset>3224530</wp:posOffset>
                </wp:positionH>
                <wp:positionV relativeFrom="paragraph">
                  <wp:posOffset>2691130</wp:posOffset>
                </wp:positionV>
                <wp:extent cx="1676400" cy="628650"/>
                <wp:effectExtent l="247650" t="0" r="19050" b="19050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3409"/>
                            <a:gd name="adj4" fmla="val -144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6480" id="Bijschrift: lijn 20" o:spid="_x0000_s1032" type="#_x0000_t47" style="position:absolute;margin-left:253.9pt;margin-top:211.9pt;width:132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" adj="-3125,736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(4)</w:t>
                      </w:r>
                    </w:p>
                  </w:txbxContent>
                </v:textbox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51F71" wp14:editId="1E841928">
                <wp:simplePos x="0" y="0"/>
                <wp:positionH relativeFrom="margin">
                  <wp:posOffset>1657350</wp:posOffset>
                </wp:positionH>
                <wp:positionV relativeFrom="paragraph">
                  <wp:posOffset>2038350</wp:posOffset>
                </wp:positionV>
                <wp:extent cx="1362075" cy="895350"/>
                <wp:effectExtent l="0" t="0" r="28575" b="1905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ACC6" id="Rechthoek 21" o:spid="_x0000_s1026" style="position:absolute;margin-left:130.5pt;margin-top:160.5pt;width:107.2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" filled="f" strokecolor="#70ad47 [3209]" strokeweight="1.5pt">
                <w10:wrap anchorx="margin"/>
              </v:rect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493EC" wp14:editId="053BBAD3">
                <wp:simplePos x="0" y="0"/>
                <wp:positionH relativeFrom="column">
                  <wp:posOffset>3234055</wp:posOffset>
                </wp:positionH>
                <wp:positionV relativeFrom="paragraph">
                  <wp:posOffset>1995805</wp:posOffset>
                </wp:positionV>
                <wp:extent cx="1676400" cy="628650"/>
                <wp:effectExtent l="2133600" t="0" r="19050" b="19050"/>
                <wp:wrapNone/>
                <wp:docPr id="9" name="Bijschrift: 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28650"/>
                        </a:xfrm>
                        <a:prstGeom prst="borderCallout1">
                          <a:avLst>
                            <a:gd name="adj1" fmla="val 47538"/>
                            <a:gd name="adj2" fmla="val -1515"/>
                            <a:gd name="adj3" fmla="val 70076"/>
                            <a:gd name="adj4" fmla="val -12696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3" w:rsidRDefault="00937E33" w:rsidP="00937E33">
                            <w:pPr>
                              <w:jc w:val="center"/>
                            </w:pPr>
                            <w:r>
                              <w:t>Tikken: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493EC" id="Bijschrift: lijn 9" o:spid="_x0000_s1033" type="#_x0000_t47" style="position:absolute;margin-left:254.65pt;margin-top:157.15pt;width:132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" adj="-27425,15136,-327,10268" fillcolor="white [3201]" strokecolor="#70ad47 [3209]" strokeweight="1pt">
                <v:textbox>
                  <w:txbxContent>
                    <w:p w:rsidR="00937E33" w:rsidRDefault="00937E33" w:rsidP="00937E33">
                      <w:pPr>
                        <w:jc w:val="center"/>
                      </w:pPr>
                      <w:r>
                        <w:t>Tikken: (3)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937E3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58613" wp14:editId="76C548E9">
                <wp:simplePos x="0" y="0"/>
                <wp:positionH relativeFrom="margin">
                  <wp:posOffset>186054</wp:posOffset>
                </wp:positionH>
                <wp:positionV relativeFrom="paragraph">
                  <wp:posOffset>2043430</wp:posOffset>
                </wp:positionV>
                <wp:extent cx="1362075" cy="89535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953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1187" id="Rechthoek 10" o:spid="_x0000_s1026" style="position:absolute;margin-left:14.65pt;margin-top:160.9pt;width:107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" filled="f" strokecolor="#70ad47 [3209]" strokeweight="1.5pt">
                <w10:wrap anchorx="margin"/>
              </v:rect>
            </w:pict>
          </mc:Fallback>
        </mc:AlternateContent>
      </w:r>
      <w:r w:rsidR="00354BF8" w:rsidRPr="00A56C08">
        <w:rPr>
          <w:noProof/>
          <w:lang w:eastAsia="nl-NL"/>
        </w:rPr>
        <w:drawing>
          <wp:inline distT="0" distB="0" distL="0" distR="0" wp14:anchorId="13076D75" wp14:editId="1EFEECE2">
            <wp:extent cx="4181475" cy="5619500"/>
            <wp:effectExtent l="0" t="0" r="0" b="63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t="5849" r="8389" b="25129"/>
                    <a:stretch/>
                  </pic:blipFill>
                  <pic:spPr bwMode="auto">
                    <a:xfrm>
                      <a:off x="0" y="0"/>
                      <a:ext cx="4181969" cy="562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BF8" w:rsidRDefault="00354BF8" w:rsidP="00354BF8">
      <w:pPr>
        <w:rPr>
          <w:noProof/>
          <w:lang w:eastAsia="nl-NL"/>
        </w:rPr>
      </w:pPr>
      <w:r w:rsidRPr="00A56C08">
        <w:rPr>
          <w:noProof/>
          <w:lang w:eastAsia="nl-NL"/>
        </w:rPr>
        <w:lastRenderedPageBreak/>
        <w:drawing>
          <wp:inline distT="0" distB="0" distL="0" distR="0" wp14:anchorId="34D2699A" wp14:editId="072A0813">
            <wp:extent cx="4171950" cy="568642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7" t="4796" r="7897" b="25363"/>
                    <a:stretch/>
                  </pic:blipFill>
                  <pic:spPr bwMode="auto">
                    <a:xfrm>
                      <a:off x="0" y="0"/>
                      <a:ext cx="4172272" cy="56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C08">
        <w:rPr>
          <w:noProof/>
          <w:lang w:eastAsia="nl-NL"/>
        </w:rPr>
        <w:lastRenderedPageBreak/>
        <w:drawing>
          <wp:inline distT="0" distB="0" distL="0" distR="0" wp14:anchorId="72846D2F" wp14:editId="5D5D8B53">
            <wp:extent cx="4019550" cy="58578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6" t="3159" r="11202" b="24894"/>
                    <a:stretch/>
                  </pic:blipFill>
                  <pic:spPr bwMode="auto">
                    <a:xfrm>
                      <a:off x="0" y="0"/>
                      <a:ext cx="4019860" cy="58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354BF8" w:rsidP="00354BF8">
      <w:pPr>
        <w:rPr>
          <w:noProof/>
          <w:lang w:eastAsia="nl-NL"/>
        </w:rPr>
      </w:pPr>
      <w:r w:rsidRPr="00A56C08">
        <w:rPr>
          <w:noProof/>
          <w:lang w:eastAsia="nl-NL"/>
        </w:rPr>
        <w:lastRenderedPageBreak/>
        <w:drawing>
          <wp:inline distT="0" distB="0" distL="0" distR="0" wp14:anchorId="68B6D4AE" wp14:editId="4909F5C5">
            <wp:extent cx="4171950" cy="57150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1" t="5615" r="8723" b="24192"/>
                    <a:stretch/>
                  </pic:blipFill>
                  <pic:spPr bwMode="auto">
                    <a:xfrm>
                      <a:off x="0" y="0"/>
                      <a:ext cx="4172272" cy="571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354BF8" w:rsidP="00354BF8">
      <w:pPr>
        <w:rPr>
          <w:noProof/>
          <w:lang w:eastAsia="nl-NL"/>
        </w:rPr>
      </w:pPr>
      <w:r w:rsidRPr="00A56C08">
        <w:rPr>
          <w:noProof/>
          <w:lang w:eastAsia="nl-NL"/>
        </w:rPr>
        <w:lastRenderedPageBreak/>
        <w:drawing>
          <wp:inline distT="0" distB="0" distL="0" distR="0" wp14:anchorId="1E266940" wp14:editId="42A07831">
            <wp:extent cx="4095750" cy="58769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t="2574" r="9550" b="25246"/>
                    <a:stretch/>
                  </pic:blipFill>
                  <pic:spPr bwMode="auto">
                    <a:xfrm>
                      <a:off x="0" y="0"/>
                      <a:ext cx="4096066" cy="58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354BF8" w:rsidP="00354BF8">
      <w:pPr>
        <w:rPr>
          <w:noProof/>
          <w:lang w:eastAsia="nl-NL"/>
        </w:rPr>
      </w:pPr>
      <w:r w:rsidRPr="00A56C08">
        <w:rPr>
          <w:noProof/>
          <w:lang w:eastAsia="nl-NL"/>
        </w:rPr>
        <w:lastRenderedPageBreak/>
        <w:drawing>
          <wp:inline distT="0" distB="0" distL="0" distR="0" wp14:anchorId="212FD5A1" wp14:editId="4323558F">
            <wp:extent cx="4133215" cy="5791200"/>
            <wp:effectExtent l="0" t="0" r="63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3977" r="9055" b="24884"/>
                    <a:stretch/>
                  </pic:blipFill>
                  <pic:spPr bwMode="auto">
                    <a:xfrm>
                      <a:off x="0" y="0"/>
                      <a:ext cx="4134168" cy="57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Default="00354BF8" w:rsidP="00354BF8">
      <w:r w:rsidRPr="00A56C08">
        <w:rPr>
          <w:noProof/>
          <w:lang w:eastAsia="nl-NL"/>
        </w:rPr>
        <w:lastRenderedPageBreak/>
        <w:drawing>
          <wp:inline distT="0" distB="0" distL="0" distR="0" wp14:anchorId="3D962125" wp14:editId="43826C3F">
            <wp:extent cx="4410075" cy="58293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4445" r="9714" b="23959"/>
                    <a:stretch/>
                  </pic:blipFill>
                  <pic:spPr bwMode="auto">
                    <a:xfrm>
                      <a:off x="0" y="0"/>
                      <a:ext cx="4410415" cy="5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BF8" w:rsidRPr="00354BF8" w:rsidRDefault="00354BF8" w:rsidP="00354BF8"/>
    <w:sectPr w:rsidR="00354BF8" w:rsidRPr="00354BF8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F8"/>
    <w:rsid w:val="000F77E0"/>
    <w:rsid w:val="00354BF8"/>
    <w:rsid w:val="005619E8"/>
    <w:rsid w:val="00937E33"/>
    <w:rsid w:val="00941B5C"/>
    <w:rsid w:val="00D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1D4A"/>
  <w15:chartTrackingRefBased/>
  <w15:docId w15:val="{AB7C3A50-1173-485B-998A-DF3537EF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4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54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54B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4BF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4BF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4B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4BF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4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4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ri\Documents\Aangepaste%20Office-sjablonen\documentati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A1956899A14A1AAF6D312A8726A0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6465F5-3D9C-40AD-BAC1-458A58376667}"/>
      </w:docPartPr>
      <w:docPartBody>
        <w:p w:rsidR="00000000" w:rsidRDefault="00335BA1">
          <w:pPr>
            <w:pStyle w:val="8BA1956899A14A1AAF6D312A8726A07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29646E43AC8C4145A72609E16D4E1F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243067-2336-4754-9BCC-E68945D12F97}"/>
      </w:docPartPr>
      <w:docPartBody>
        <w:p w:rsidR="00000000" w:rsidRDefault="00335BA1">
          <w:pPr>
            <w:pStyle w:val="29646E43AC8C4145A72609E16D4E1F4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A1"/>
    <w:rsid w:val="0033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BA1956899A14A1AAF6D312A8726A07A">
    <w:name w:val="8BA1956899A14A1AAF6D312A8726A07A"/>
  </w:style>
  <w:style w:type="paragraph" w:customStyle="1" w:styleId="29646E43AC8C4145A72609E16D4E1F40">
    <w:name w:val="29646E43AC8C4145A72609E16D4E1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2017-02-23T00:00:00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documentatie.dotm</Template>
  <TotalTime>18</TotalTime>
  <Pages>10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toelichting wireframe</dc:title>
  <dc:subject>Henk Bertens &amp; Dimitri Nazari</dc:subject>
  <dc:creator>Dimitri</dc:creator>
  <cp:keywords/>
  <dc:description/>
  <cp:lastModifiedBy>Nazari, Dimitri (student)</cp:lastModifiedBy>
  <cp:revision>1</cp:revision>
  <dcterms:created xsi:type="dcterms:W3CDTF">2017-02-23T10:56:00Z</dcterms:created>
  <dcterms:modified xsi:type="dcterms:W3CDTF">2017-02-23T11:14:00Z</dcterms:modified>
</cp:coreProperties>
</file>