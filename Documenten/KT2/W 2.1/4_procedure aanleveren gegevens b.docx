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7C6874D2AC64AB1B21D5B8A07C59E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CE17F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procedure voor het aanleveren van gegevens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59692DCA99BE4E3DBF23B9B54966E6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1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CE17F4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31 maart 2017</w:t>
                                    </w:r>
                                  </w:p>
                                </w:sdtContent>
                              </w:sdt>
                              <w:p w:rsidR="00941B5C" w:rsidRDefault="00CE17F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CE17F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1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CE17F4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31 maart 2017</w:t>
                              </w:r>
                            </w:p>
                          </w:sdtContent>
                        </w:sdt>
                        <w:p w:rsidR="00941B5C" w:rsidRDefault="00CE17F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CE17F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CE17F4" w:rsidRDefault="00CE17F4">
      <w:r>
        <w:lastRenderedPageBreak/>
        <w:br w:type="page"/>
      </w:r>
    </w:p>
    <w:p w:rsidR="000F77E0" w:rsidRDefault="00CE17F4" w:rsidP="00CE17F4">
      <w:pPr>
        <w:pStyle w:val="Kop1"/>
        <w:numPr>
          <w:ilvl w:val="0"/>
          <w:numId w:val="1"/>
        </w:numPr>
      </w:pPr>
      <w:r>
        <w:lastRenderedPageBreak/>
        <w:t>Inleiding</w:t>
      </w:r>
    </w:p>
    <w:p w:rsidR="00CE17F4" w:rsidRPr="00CE17F4" w:rsidRDefault="00CE17F4" w:rsidP="00CE17F4">
      <w:bookmarkStart w:id="0" w:name="_GoBack"/>
      <w:bookmarkEnd w:id="0"/>
    </w:p>
    <w:p w:rsidR="00CE17F4" w:rsidRPr="00CE17F4" w:rsidRDefault="00CE17F4" w:rsidP="00CE17F4">
      <w:pPr>
        <w:pStyle w:val="Kop1"/>
        <w:numPr>
          <w:ilvl w:val="0"/>
          <w:numId w:val="1"/>
        </w:numPr>
      </w:pPr>
      <w:r>
        <w:t>Procedure</w:t>
      </w:r>
    </w:p>
    <w:sectPr w:rsidR="00CE17F4" w:rsidRPr="00CE17F4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70C1D"/>
    <w:multiLevelType w:val="hybridMultilevel"/>
    <w:tmpl w:val="B9A6C6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F4"/>
    <w:rsid w:val="000F77E0"/>
    <w:rsid w:val="00193647"/>
    <w:rsid w:val="001D36D9"/>
    <w:rsid w:val="005619E8"/>
    <w:rsid w:val="00941B5C"/>
    <w:rsid w:val="00C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7429"/>
  <w15:chartTrackingRefBased/>
  <w15:docId w15:val="{989E3D0B-A379-40AC-A5B0-826F637C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1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E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1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_\Documents\Aangepaste%20Office-sjablonen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C6874D2AC64AB1B21D5B8A07C59E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4882C2-EBF9-448F-B33D-61FF51DF66F5}"/>
      </w:docPartPr>
      <w:docPartBody>
        <w:p w:rsidR="00000000" w:rsidRDefault="0053784D">
          <w:pPr>
            <w:pStyle w:val="87C6874D2AC64AB1B21D5B8A07C59E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59692DCA99BE4E3DBF23B9B54966E6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CDDFEA-9EFE-4BAB-981C-D52CCAB884BC}"/>
      </w:docPartPr>
      <w:docPartBody>
        <w:p w:rsidR="00000000" w:rsidRDefault="0053784D">
          <w:pPr>
            <w:pStyle w:val="59692DCA99BE4E3DBF23B9B54966E64F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4D"/>
    <w:rsid w:val="0053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7C6874D2AC64AB1B21D5B8A07C59E84">
    <w:name w:val="87C6874D2AC64AB1B21D5B8A07C59E84"/>
  </w:style>
  <w:style w:type="paragraph" w:customStyle="1" w:styleId="59692DCA99BE4E3DBF23B9B54966E64F">
    <w:name w:val="59692DCA99BE4E3DBF23B9B54966E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2017-03-31T00:00:00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voor het aanleveren van gegevens</dc:title>
  <dc:subject>Henk Bertens &amp; Dimitri Nazari</dc:subject>
  <dc:creator>Dimitri Nazari</dc:creator>
  <cp:keywords/>
  <dc:description/>
  <cp:lastModifiedBy>Dimitri Nazari</cp:lastModifiedBy>
  <cp:revision>1</cp:revision>
  <dcterms:created xsi:type="dcterms:W3CDTF">2017-03-31T07:48:00Z</dcterms:created>
  <dcterms:modified xsi:type="dcterms:W3CDTF">2017-03-31T07:54:00Z</dcterms:modified>
</cp:coreProperties>
</file>