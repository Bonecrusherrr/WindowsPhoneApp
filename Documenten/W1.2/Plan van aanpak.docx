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7233290BA3340BEAA27CBFF9D2AE3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6F1C8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Plan van aanpak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55CF012C7F4E4F91BEA278C7C794D3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4C3BC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februari 2017</w:t>
                                    </w:r>
                                  </w:p>
                                </w:sdtContent>
                              </w:sdt>
                              <w:p w:rsidR="00941B5C" w:rsidRDefault="006F1C8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6F1C8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4C3BC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februari 2017</w:t>
                              </w:r>
                            </w:p>
                          </w:sdtContent>
                        </w:sdt>
                        <w:p w:rsidR="00941B5C" w:rsidRDefault="006F1C8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6F1C8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4C3BCB">
          <w:r>
            <w:t xml:space="preserve">Naam project: </w:t>
          </w:r>
          <w:r>
            <w:tab/>
          </w:r>
          <w:r>
            <w:tab/>
            <w:t>Sednabank</w:t>
          </w:r>
          <w:r>
            <w:br/>
            <w:t>Projectgroep:</w:t>
          </w:r>
          <w:r>
            <w:tab/>
          </w:r>
          <w:r>
            <w:tab/>
            <w:t>6</w:t>
          </w:r>
          <w:r>
            <w:br/>
            <w:t>Datum opgesteld:</w:t>
          </w:r>
          <w:r>
            <w:tab/>
            <w:t>24-02-2017</w:t>
          </w:r>
          <w:r>
            <w:br/>
            <w:t>Klas:</w:t>
          </w:r>
          <w:r>
            <w:tab/>
          </w:r>
          <w:r>
            <w:tab/>
          </w:r>
          <w:r>
            <w:tab/>
            <w:t>APO3</w:t>
          </w:r>
          <w:r w:rsidR="00941B5C">
            <w:br w:type="page"/>
          </w:r>
        </w:p>
      </w:sdtContent>
    </w:sdt>
    <w:sdt>
      <w:sdtPr>
        <w:id w:val="-8126322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F1C8C" w:rsidRDefault="006F1C8C">
          <w:pPr>
            <w:pStyle w:val="Kopvaninhoudsopgave"/>
          </w:pPr>
          <w:r>
            <w:t>Inhoud</w:t>
          </w:r>
        </w:p>
        <w:p w:rsidR="006F1C8C" w:rsidRDefault="006F1C8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97216" w:history="1">
            <w:r w:rsidRPr="00D05F1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Achtergronden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697217" w:history="1">
            <w:r w:rsidRPr="00D05F1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697218" w:history="1">
            <w:r w:rsidRPr="00D05F1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Projectopdrachten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697219" w:history="1">
            <w:r w:rsidRPr="00D05F1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697220" w:history="1">
            <w:r w:rsidRPr="00D05F12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697221" w:history="1">
            <w:r w:rsidRPr="00D05F12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697222" w:history="1">
            <w:r w:rsidRPr="00D05F12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697223" w:history="1">
            <w:r w:rsidRPr="00D05F12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5697224" w:history="1">
            <w:r w:rsidRPr="00D05F12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5697225" w:history="1">
            <w:r w:rsidRPr="00D05F12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Kosten en baten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5697226" w:history="1">
            <w:r w:rsidRPr="00D05F12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75697227" w:history="1">
            <w:r w:rsidRPr="00D05F12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Ten slotte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75697228" w:history="1">
            <w:r w:rsidRPr="00D05F12">
              <w:rPr>
                <w:rStyle w:val="Hyperlink"/>
                <w:noProof/>
              </w:rPr>
              <w:t>BIJLAGEN: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5697229" w:history="1">
            <w:r w:rsidRPr="00D05F1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Bestand genaamd “Hernieuwde opdracht.docx”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5697230" w:history="1">
            <w:r w:rsidRPr="00D05F1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In de map genaamd “Logboek”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pPr>
            <w:pStyle w:val="Inhopg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5697231" w:history="1">
            <w:r w:rsidRPr="00D05F1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05F12">
              <w:rPr>
                <w:rStyle w:val="Hyperlink"/>
                <w:noProof/>
              </w:rPr>
              <w:t>Bestand genaamd “Plan van aanpak.docx”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C8C" w:rsidRDefault="006F1C8C">
          <w:r>
            <w:rPr>
              <w:b/>
              <w:bCs/>
            </w:rPr>
            <w:fldChar w:fldCharType="end"/>
          </w:r>
        </w:p>
      </w:sdtContent>
    </w:sdt>
    <w:p w:rsidR="004C3BCB" w:rsidRDefault="004C3BCB"/>
    <w:p w:rsidR="006F1C8C" w:rsidRDefault="006F1C8C">
      <w:r>
        <w:br w:type="page"/>
      </w:r>
    </w:p>
    <w:p w:rsidR="004C3BCB" w:rsidRPr="00194694" w:rsidRDefault="004C3BCB" w:rsidP="004C3BCB">
      <w:pPr>
        <w:pStyle w:val="Kop1"/>
        <w:numPr>
          <w:ilvl w:val="0"/>
          <w:numId w:val="6"/>
        </w:numPr>
        <w:rPr>
          <w:lang w:val="nl-NL"/>
        </w:rPr>
      </w:pPr>
      <w:bookmarkStart w:id="0" w:name="_Toc408486788"/>
      <w:bookmarkStart w:id="1" w:name="_Toc475697216"/>
      <w:r w:rsidRPr="00194694">
        <w:rPr>
          <w:lang w:val="nl-NL"/>
        </w:rPr>
        <w:lastRenderedPageBreak/>
        <w:t>Achtergronden</w:t>
      </w:r>
      <w:bookmarkEnd w:id="0"/>
      <w:bookmarkEnd w:id="1"/>
    </w:p>
    <w:p w:rsidR="004C3BCB" w:rsidRPr="00BF1C97" w:rsidRDefault="006F1C8C" w:rsidP="004C3BCB">
      <w:pPr>
        <w:rPr>
          <w:sz w:val="24"/>
        </w:rPr>
      </w:pPr>
      <w:sdt>
        <w:sdtPr>
          <w:id w:val="-1252579605"/>
          <w:placeholder>
            <w:docPart w:val="85A6676433744EEEAA6069AE0B8A85E7"/>
          </w:placeholder>
          <w15:appearance w15:val="hidden"/>
        </w:sdtPr>
        <w:sdtEndPr>
          <w:rPr>
            <w:sz w:val="24"/>
          </w:rPr>
        </w:sdtEndPr>
        <w:sdtContent>
          <w:sdt>
            <w:sdtPr>
              <w:rPr>
                <w:sz w:val="24"/>
              </w:rPr>
              <w:id w:val="1024528229"/>
              <w:placeholder>
                <w:docPart w:val="15025D22445D45599CB4D14BD776D2CB"/>
              </w:placeholder>
            </w:sdtPr>
            <w:sdtEndPr/>
            <w:sdtContent>
              <w:r w:rsidR="004C3BCB" w:rsidRPr="00BF1C97">
                <w:rPr>
                  <w:b/>
                  <w:sz w:val="24"/>
                </w:rPr>
                <w:t>Organisatie:</w:t>
              </w:r>
            </w:sdtContent>
          </w:sdt>
        </w:sdtContent>
      </w:sdt>
      <w:r w:rsidR="004C3BCB" w:rsidRPr="00BF1C97">
        <w:rPr>
          <w:sz w:val="24"/>
        </w:rPr>
        <w:t xml:space="preserve"> Radius College te Breda</w:t>
      </w:r>
      <w:r w:rsidR="004C3BCB" w:rsidRPr="00BF1C97">
        <w:rPr>
          <w:sz w:val="24"/>
        </w:rPr>
        <w:br/>
      </w:r>
      <w:r w:rsidR="004C3BCB" w:rsidRPr="00BF1C97">
        <w:rPr>
          <w:b/>
          <w:sz w:val="24"/>
        </w:rPr>
        <w:t>Vestigi</w:t>
      </w:r>
      <w:bookmarkStart w:id="2" w:name="_GoBack"/>
      <w:bookmarkEnd w:id="2"/>
      <w:r w:rsidR="004C3BCB" w:rsidRPr="00BF1C97">
        <w:rPr>
          <w:b/>
          <w:sz w:val="24"/>
        </w:rPr>
        <w:t xml:space="preserve">ng: </w:t>
      </w:r>
      <w:r w:rsidR="004C3BCB" w:rsidRPr="00BF1C97">
        <w:rPr>
          <w:sz w:val="24"/>
        </w:rPr>
        <w:t>Ter Heijdenseweg 350, Breda</w:t>
      </w:r>
      <w:r w:rsidR="004C3BCB" w:rsidRPr="00BF1C97">
        <w:rPr>
          <w:sz w:val="24"/>
        </w:rPr>
        <w:br/>
      </w:r>
      <w:r w:rsidR="004C3BCB" w:rsidRPr="00BF1C97">
        <w:rPr>
          <w:b/>
          <w:sz w:val="24"/>
        </w:rPr>
        <w:t xml:space="preserve">Projectgroep: </w:t>
      </w:r>
      <w:r w:rsidR="004C3BCB" w:rsidRPr="00BF1C97">
        <w:rPr>
          <w:sz w:val="24"/>
        </w:rPr>
        <w:t>6</w:t>
      </w:r>
    </w:p>
    <w:p w:rsidR="004C3BCB" w:rsidRDefault="004C3BCB" w:rsidP="004C3BCB">
      <w:pPr>
        <w:rPr>
          <w:sz w:val="24"/>
        </w:rPr>
      </w:pPr>
      <w:r w:rsidRPr="00BF1C97">
        <w:rPr>
          <w:sz w:val="24"/>
        </w:rPr>
        <w:t xml:space="preserve">Er is wens naar een </w:t>
      </w:r>
      <w:r>
        <w:rPr>
          <w:sz w:val="24"/>
        </w:rPr>
        <w:t>applicatie waarmee gemakkelijk boodschappenlijsten gemaakt kunnen worden. Tijdens het doen van de boodschappen kan de lijst afgevinkt worden.</w:t>
      </w:r>
    </w:p>
    <w:p w:rsidR="004C3BCB" w:rsidRPr="00581BDF" w:rsidRDefault="004C3BCB" w:rsidP="004C3BCB">
      <w:pPr>
        <w:rPr>
          <w:sz w:val="24"/>
          <w:vertAlign w:val="superscript"/>
        </w:rPr>
      </w:pPr>
      <w:r>
        <w:rPr>
          <w:sz w:val="24"/>
        </w:rPr>
        <w:t>De schriftelijke opdracht hiervoor kan terug worden gevonden in de bijlagen</w:t>
      </w:r>
      <w:hyperlink r:id="rId9" w:anchor="_Bestand_genaamd_" w:history="1">
        <w:r w:rsidRPr="00AF4899">
          <w:rPr>
            <w:rStyle w:val="Hyperlink"/>
            <w:sz w:val="24"/>
            <w:vertAlign w:val="superscript"/>
          </w:rPr>
          <w:t>1</w:t>
        </w:r>
      </w:hyperlink>
    </w:p>
    <w:p w:rsidR="004C3BCB" w:rsidRPr="005B081C" w:rsidRDefault="004C3BCB" w:rsidP="004C3BCB">
      <w:pPr>
        <w:pStyle w:val="Kop1"/>
        <w:numPr>
          <w:ilvl w:val="0"/>
          <w:numId w:val="6"/>
        </w:numPr>
        <w:rPr>
          <w:lang w:val="nl-NL"/>
        </w:rPr>
      </w:pPr>
      <w:bookmarkStart w:id="3" w:name="_Toc408486789"/>
      <w:bookmarkStart w:id="4" w:name="_Toc475697217"/>
      <w:r w:rsidRPr="005B081C">
        <w:rPr>
          <w:lang w:val="nl-NL"/>
        </w:rPr>
        <w:t>Doelstellingen</w:t>
      </w:r>
      <w:bookmarkEnd w:id="3"/>
      <w:bookmarkEnd w:id="4"/>
    </w:p>
    <w:sdt>
      <w:sdtPr>
        <w:id w:val="-190378418"/>
        <w:placeholder>
          <w:docPart w:val="15025D22445D45599CB4D14BD776D2CB"/>
        </w:placeholder>
      </w:sdtPr>
      <w:sdtEndPr>
        <w:rPr>
          <w:sz w:val="24"/>
        </w:rPr>
      </w:sdtEndPr>
      <w:sdtContent>
        <w:p w:rsidR="004C3BCB" w:rsidRPr="005858CD" w:rsidRDefault="004C3BCB" w:rsidP="005858CD">
          <w:pPr>
            <w:rPr>
              <w:sz w:val="24"/>
            </w:rPr>
          </w:pPr>
          <w:r>
            <w:t xml:space="preserve">Het doel </w:t>
          </w:r>
          <w:r w:rsidR="005858CD">
            <w:t>van dit project is om een Windows Phone applicatie te ontwikkelen waarmee de gebruiker boodschappenlijst(en) met collega’s te delen.</w:t>
          </w:r>
        </w:p>
      </w:sdtContent>
    </w:sdt>
    <w:bookmarkStart w:id="5" w:name="_Toc408486790" w:displacedByCustomXml="prev"/>
    <w:p w:rsidR="004C3BCB" w:rsidRPr="002B1C4F" w:rsidRDefault="004C3BCB" w:rsidP="004C3BCB">
      <w:pPr>
        <w:pStyle w:val="Kop1"/>
        <w:numPr>
          <w:ilvl w:val="0"/>
          <w:numId w:val="6"/>
        </w:numPr>
        <w:rPr>
          <w:lang w:val="nl-NL"/>
        </w:rPr>
      </w:pPr>
      <w:bookmarkStart w:id="6" w:name="_Toc475697218"/>
      <w:r w:rsidRPr="002B1C4F">
        <w:rPr>
          <w:lang w:val="nl-NL"/>
        </w:rPr>
        <w:t>Projectopdrachten</w:t>
      </w:r>
      <w:bookmarkEnd w:id="5"/>
      <w:bookmarkEnd w:id="6"/>
    </w:p>
    <w:sdt>
      <w:sdtPr>
        <w:rPr>
          <w:sz w:val="24"/>
        </w:rPr>
        <w:id w:val="-1948221630"/>
        <w:placeholder>
          <w:docPart w:val="15025D22445D45599CB4D14BD776D2CB"/>
        </w:placeholder>
      </w:sdtPr>
      <w:sdtEndPr/>
      <w:sdtContent>
        <w:p w:rsidR="004C3BCB" w:rsidRPr="00BF1C97" w:rsidRDefault="004C3BCB" w:rsidP="004C3BCB">
          <w:pPr>
            <w:rPr>
              <w:i/>
              <w:sz w:val="24"/>
            </w:rPr>
          </w:pPr>
          <w:r w:rsidRPr="00BF1C97">
            <w:rPr>
              <w:b/>
              <w:sz w:val="24"/>
            </w:rPr>
            <w:t xml:space="preserve">Projectnaam: </w:t>
          </w:r>
          <w:r w:rsidR="005858CD">
            <w:rPr>
              <w:i/>
              <w:sz w:val="24"/>
            </w:rPr>
            <w:t>Sednabank</w:t>
          </w:r>
          <w:r w:rsidRPr="00BF1C97">
            <w:rPr>
              <w:i/>
              <w:sz w:val="24"/>
            </w:rPr>
            <w:br/>
          </w:r>
          <w:r w:rsidRPr="00BF1C97">
            <w:rPr>
              <w:sz w:val="24"/>
            </w:rPr>
            <w:tab/>
          </w:r>
          <w:r w:rsidRPr="00BF1C97">
            <w:t>door</w:t>
          </w:r>
          <w:r w:rsidRPr="00BF1C97">
            <w:br/>
          </w:r>
          <w:r w:rsidR="005858CD">
            <w:rPr>
              <w:i/>
              <w:sz w:val="24"/>
            </w:rPr>
            <w:t>Patrick Jansen</w:t>
          </w:r>
        </w:p>
        <w:p w:rsidR="004C3BCB" w:rsidRPr="00BF1C97" w:rsidRDefault="004C3BCB" w:rsidP="004C3BCB">
          <w:pPr>
            <w:rPr>
              <w:i/>
              <w:sz w:val="24"/>
            </w:rPr>
          </w:pPr>
          <w:r w:rsidRPr="00BF1C97">
            <w:rPr>
              <w:b/>
              <w:sz w:val="24"/>
            </w:rPr>
            <w:t>Uitvoerenden:</w:t>
          </w:r>
          <w:r w:rsidRPr="00BF1C97">
            <w:rPr>
              <w:b/>
              <w:sz w:val="24"/>
            </w:rPr>
            <w:br/>
          </w:r>
          <w:r w:rsidR="005858CD">
            <w:rPr>
              <w:i/>
              <w:sz w:val="24"/>
            </w:rPr>
            <w:t>Henk Bertens, Dimitri Nazari</w:t>
          </w:r>
        </w:p>
      </w:sdtContent>
    </w:sdt>
    <w:p w:rsidR="004C3BCB" w:rsidRPr="002B1C4F" w:rsidRDefault="004C3BCB" w:rsidP="004C3BCB">
      <w:pPr>
        <w:pStyle w:val="Kop1"/>
        <w:numPr>
          <w:ilvl w:val="0"/>
          <w:numId w:val="6"/>
        </w:numPr>
        <w:rPr>
          <w:lang w:val="nl-NL"/>
        </w:rPr>
      </w:pPr>
      <w:bookmarkStart w:id="7" w:name="_Toc408486791"/>
      <w:bookmarkStart w:id="8" w:name="_Toc475697219"/>
      <w:r w:rsidRPr="002B1C4F">
        <w:rPr>
          <w:lang w:val="nl-NL"/>
        </w:rPr>
        <w:t>Projectactiviteiten</w:t>
      </w:r>
      <w:bookmarkEnd w:id="7"/>
      <w:bookmarkEnd w:id="8"/>
    </w:p>
    <w:sdt>
      <w:sdtPr>
        <w:rPr>
          <w:rFonts w:eastAsiaTheme="minorEastAsia"/>
          <w:color w:val="44546A" w:themeColor="text2"/>
          <w:sz w:val="24"/>
          <w:szCs w:val="20"/>
          <w:lang w:val="en-US" w:eastAsia="ja-JP"/>
        </w:rPr>
        <w:id w:val="-1933811189"/>
        <w:placeholder>
          <w:docPart w:val="15025D22445D45599CB4D14BD776D2CB"/>
        </w:placeholder>
      </w:sdtPr>
      <w:sdtEndPr>
        <w:rPr>
          <w:sz w:val="20"/>
        </w:rPr>
      </w:sdtEndPr>
      <w:sdtContent>
        <w:p w:rsidR="00362D82" w:rsidRDefault="004C3BCB" w:rsidP="00F160E6">
          <w:pPr>
            <w:rPr>
              <w:sz w:val="24"/>
            </w:rPr>
          </w:pPr>
          <w:r w:rsidRPr="00BF1C97">
            <w:rPr>
              <w:b/>
              <w:sz w:val="24"/>
            </w:rPr>
            <w:t>Taken:</w:t>
          </w:r>
        </w:p>
        <w:p w:rsidR="004C3BCB" w:rsidRPr="00BF1C97" w:rsidRDefault="00362D82" w:rsidP="00362D82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L</w:t>
          </w:r>
          <w:r w:rsidR="004C3BCB" w:rsidRPr="00BF1C97">
            <w:rPr>
              <w:sz w:val="24"/>
              <w:lang w:val="nl-NL"/>
            </w:rPr>
            <w:t>ogboeken</w:t>
          </w:r>
          <w:hyperlink w:anchor="_In_de_map_1" w:history="1">
            <w:r w:rsidR="004C3BCB" w:rsidRPr="00AF4899">
              <w:rPr>
                <w:rStyle w:val="Hyperlink"/>
                <w:sz w:val="24"/>
                <w:vertAlign w:val="superscript"/>
                <w:lang w:val="nl-NL"/>
              </w:rPr>
              <w:t>2</w:t>
            </w:r>
          </w:hyperlink>
        </w:p>
        <w:p w:rsidR="006A4667" w:rsidRPr="006A4667" w:rsidRDefault="006A4667" w:rsidP="004C3BCB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Planning</w:t>
          </w:r>
        </w:p>
        <w:p w:rsidR="004C3BCB" w:rsidRPr="00BF1C97" w:rsidRDefault="004C3BCB" w:rsidP="004C3BCB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 w:rsidRPr="00BF1C97">
            <w:rPr>
              <w:sz w:val="24"/>
              <w:lang w:val="nl-NL"/>
            </w:rPr>
            <w:t>Plan van Aanpak</w:t>
          </w:r>
          <w:hyperlink r:id="rId10" w:anchor="_Bestand_genaamd_" w:history="1">
            <w:r w:rsidRPr="00AF4899">
              <w:rPr>
                <w:rStyle w:val="Hyperlink"/>
                <w:sz w:val="24"/>
                <w:vertAlign w:val="superscript"/>
                <w:lang w:val="nl-NL"/>
              </w:rPr>
              <w:t>3</w:t>
            </w:r>
          </w:hyperlink>
        </w:p>
        <w:p w:rsidR="004C3BCB" w:rsidRPr="00BF1C97" w:rsidRDefault="00362D82" w:rsidP="004C3BCB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Offerte</w:t>
          </w:r>
        </w:p>
        <w:p w:rsidR="004C3BCB" w:rsidRPr="00BF1C97" w:rsidRDefault="00362D82" w:rsidP="004C3BCB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Prototypes</w:t>
          </w:r>
        </w:p>
        <w:p w:rsidR="00362D82" w:rsidRPr="00362D82" w:rsidRDefault="00362D82" w:rsidP="004C3BCB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Use Case Diagram</w:t>
          </w:r>
        </w:p>
        <w:p w:rsidR="00362D82" w:rsidRPr="00362D82" w:rsidRDefault="00362D82" w:rsidP="004C3BCB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Use Case Template</w:t>
          </w:r>
        </w:p>
        <w:p w:rsidR="00362D82" w:rsidRPr="00362D82" w:rsidRDefault="00362D82" w:rsidP="004C3BCB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Modeldictionary</w:t>
          </w:r>
        </w:p>
        <w:p w:rsidR="00362D82" w:rsidRPr="00362D82" w:rsidRDefault="00362D82" w:rsidP="004C3BCB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Klassendiagram</w:t>
          </w:r>
          <w:hyperlink r:id="rId11" w:anchor="_Bestand_genaamd_" w:history="1">
            <w:r w:rsidRPr="00AF4899">
              <w:rPr>
                <w:rStyle w:val="Hyperlink"/>
                <w:sz w:val="24"/>
                <w:vertAlign w:val="superscript"/>
                <w:lang w:val="nl-NL"/>
              </w:rPr>
              <w:t>4</w:t>
            </w:r>
          </w:hyperlink>
        </w:p>
        <w:p w:rsidR="00362D82" w:rsidRPr="00362D82" w:rsidRDefault="00362D82" w:rsidP="004C3BCB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Datadictionary</w:t>
          </w:r>
        </w:p>
        <w:p w:rsidR="00362D82" w:rsidRPr="006A4667" w:rsidRDefault="00362D82" w:rsidP="00362D82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 w:rsidRPr="00362D82">
            <w:rPr>
              <w:sz w:val="24"/>
              <w:lang w:val="nl-NL"/>
            </w:rPr>
            <w:t>Sequentiediagram</w:t>
          </w:r>
        </w:p>
        <w:p w:rsidR="006A4667" w:rsidRPr="00F160E6" w:rsidRDefault="006A4667" w:rsidP="00362D82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Materialenlijst</w:t>
          </w:r>
        </w:p>
        <w:p w:rsidR="00F160E6" w:rsidRPr="00F160E6" w:rsidRDefault="00F160E6" w:rsidP="00F160E6">
          <w:pPr>
            <w:rPr>
              <w:b/>
              <w:sz w:val="24"/>
            </w:rPr>
          </w:pPr>
        </w:p>
        <w:p w:rsidR="004C3BCB" w:rsidRPr="00BF1C97" w:rsidRDefault="004C3BCB" w:rsidP="004C3BCB">
          <w:pPr>
            <w:rPr>
              <w:b/>
              <w:sz w:val="24"/>
            </w:rPr>
          </w:pPr>
          <w:r w:rsidRPr="00BF1C97">
            <w:rPr>
              <w:b/>
              <w:sz w:val="24"/>
            </w:rPr>
            <w:lastRenderedPageBreak/>
            <w:t>Activiteitenlijst:</w:t>
          </w:r>
        </w:p>
        <w:p w:rsidR="006A4667" w:rsidRDefault="006A4667" w:rsidP="006A4667">
          <w:pPr>
            <w:rPr>
              <w:sz w:val="24"/>
              <w:u w:val="single"/>
            </w:rPr>
          </w:pPr>
          <w:r>
            <w:rPr>
              <w:sz w:val="24"/>
              <w:u w:val="single"/>
            </w:rPr>
            <w:t>Henk Bertens: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Planning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Offerte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Use Case Diagram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Use Case Template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Modeldictionary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Datadictionary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Taakverdeling</w:t>
          </w:r>
        </w:p>
        <w:p w:rsidR="006A4667" w:rsidRDefault="006A4667" w:rsidP="006A4667">
          <w:pPr>
            <w:rPr>
              <w:sz w:val="24"/>
            </w:rPr>
          </w:pPr>
          <w:r>
            <w:rPr>
              <w:sz w:val="24"/>
              <w:u w:val="single"/>
            </w:rPr>
            <w:t>Dimitri Nazari: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Prototypes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Plan van aanpak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Functioneel ontwerp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Technisch ontwerp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Klassendiagram</w:t>
          </w:r>
        </w:p>
        <w:p w:rsidR="006A4667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Sequentiediagram</w:t>
          </w:r>
        </w:p>
        <w:p w:rsidR="004C3BCB" w:rsidRPr="006A4667" w:rsidRDefault="006A4667" w:rsidP="006A4667">
          <w:pPr>
            <w:pStyle w:val="Lijstalinea"/>
            <w:numPr>
              <w:ilvl w:val="0"/>
              <w:numId w:val="9"/>
            </w:numPr>
            <w:rPr>
              <w:sz w:val="24"/>
              <w:u w:val="single"/>
              <w:lang w:val="nl-NL"/>
            </w:rPr>
          </w:pPr>
          <w:r>
            <w:rPr>
              <w:sz w:val="24"/>
              <w:lang w:val="nl-NL"/>
            </w:rPr>
            <w:t>Materialenlijst</w:t>
          </w:r>
        </w:p>
      </w:sdtContent>
    </w:sdt>
    <w:p w:rsidR="004C3BCB" w:rsidRPr="00E22258" w:rsidRDefault="004C3BCB" w:rsidP="004C3BCB">
      <w:pPr>
        <w:pStyle w:val="Kop1"/>
        <w:numPr>
          <w:ilvl w:val="0"/>
          <w:numId w:val="6"/>
        </w:numPr>
        <w:rPr>
          <w:lang w:val="nl-NL"/>
        </w:rPr>
      </w:pPr>
      <w:bookmarkStart w:id="9" w:name="_Toc408486792"/>
      <w:bookmarkStart w:id="10" w:name="_Toc475697220"/>
      <w:r w:rsidRPr="00E22258">
        <w:rPr>
          <w:lang w:val="nl-NL"/>
        </w:rPr>
        <w:t>Projectgrenzen</w:t>
      </w:r>
      <w:bookmarkEnd w:id="9"/>
      <w:bookmarkEnd w:id="10"/>
    </w:p>
    <w:sdt>
      <w:sdtPr>
        <w:rPr>
          <w:rFonts w:eastAsiaTheme="minorEastAsia"/>
          <w:color w:val="44546A" w:themeColor="text2"/>
          <w:sz w:val="24"/>
          <w:szCs w:val="20"/>
          <w:lang w:val="en-US" w:eastAsia="ja-JP"/>
        </w:rPr>
        <w:id w:val="1213078232"/>
        <w:placeholder>
          <w:docPart w:val="15025D22445D45599CB4D14BD776D2CB"/>
        </w:placeholder>
      </w:sdtPr>
      <w:sdtEndPr>
        <w:rPr>
          <w:sz w:val="20"/>
        </w:rPr>
      </w:sdtEndPr>
      <w:sdtContent>
        <w:p w:rsidR="004C3BCB" w:rsidRPr="00BF1C97" w:rsidRDefault="004C3BCB" w:rsidP="004C3BCB">
          <w:pPr>
            <w:rPr>
              <w:sz w:val="24"/>
            </w:rPr>
          </w:pPr>
          <w:r w:rsidRPr="00BF1C97">
            <w:rPr>
              <w:sz w:val="24"/>
            </w:rPr>
            <w:t>De volgende projectgrenzen zijn opgesteld:</w:t>
          </w:r>
        </w:p>
        <w:p w:rsidR="004C3BCB" w:rsidRPr="00BF1C97" w:rsidRDefault="006A4667" w:rsidP="004C3BCB">
          <w:pPr>
            <w:pStyle w:val="Lijstalinea"/>
            <w:numPr>
              <w:ilvl w:val="0"/>
              <w:numId w:val="4"/>
            </w:numPr>
            <w:rPr>
              <w:sz w:val="24"/>
              <w:lang w:val="nl-NL"/>
            </w:rPr>
          </w:pPr>
          <w:r>
            <w:rPr>
              <w:sz w:val="24"/>
              <w:lang w:val="nl-NL"/>
            </w:rPr>
            <w:t>Het product dient op de einddatum volledig aan de eisen van de opdrachtgever te voldoen</w:t>
          </w:r>
        </w:p>
        <w:p w:rsidR="004C3BCB" w:rsidRPr="00BF1C97" w:rsidRDefault="004C3BCB" w:rsidP="004C3BCB">
          <w:pPr>
            <w:pStyle w:val="Lijstalinea"/>
            <w:numPr>
              <w:ilvl w:val="0"/>
              <w:numId w:val="4"/>
            </w:numPr>
            <w:rPr>
              <w:sz w:val="24"/>
              <w:lang w:val="nl-NL"/>
            </w:rPr>
          </w:pPr>
          <w:r w:rsidRPr="00BF1C97">
            <w:rPr>
              <w:sz w:val="24"/>
              <w:lang w:val="nl-NL"/>
            </w:rPr>
            <w:t xml:space="preserve">Begindatum project: </w:t>
          </w:r>
          <w:r w:rsidR="006A4667">
            <w:rPr>
              <w:sz w:val="24"/>
              <w:lang w:val="nl-NL"/>
            </w:rPr>
            <w:t>13-02-2017</w:t>
          </w:r>
        </w:p>
        <w:p w:rsidR="004C3BCB" w:rsidRPr="00BF1C97" w:rsidRDefault="004C3BCB" w:rsidP="004C3BCB">
          <w:pPr>
            <w:pStyle w:val="Lijstalinea"/>
            <w:numPr>
              <w:ilvl w:val="0"/>
              <w:numId w:val="4"/>
            </w:numPr>
            <w:rPr>
              <w:sz w:val="24"/>
              <w:lang w:val="nl-NL"/>
            </w:rPr>
          </w:pPr>
          <w:r w:rsidRPr="00BF1C97">
            <w:rPr>
              <w:sz w:val="24"/>
              <w:lang w:val="nl-NL"/>
            </w:rPr>
            <w:t xml:space="preserve">Einddatum project: </w:t>
          </w:r>
          <w:r w:rsidR="00BA09EB">
            <w:rPr>
              <w:sz w:val="24"/>
              <w:lang w:val="nl-NL"/>
            </w:rPr>
            <w:t>17-04-2017</w:t>
          </w:r>
        </w:p>
        <w:p w:rsidR="004C3BCB" w:rsidRDefault="00BA09EB" w:rsidP="004C3BCB">
          <w:pPr>
            <w:pStyle w:val="Lijstalinea"/>
            <w:numPr>
              <w:ilvl w:val="0"/>
              <w:numId w:val="4"/>
            </w:numPr>
            <w:rPr>
              <w:sz w:val="24"/>
              <w:lang w:val="nl-NL"/>
            </w:rPr>
          </w:pPr>
          <w:r>
            <w:rPr>
              <w:sz w:val="24"/>
              <w:lang w:val="nl-NL"/>
            </w:rPr>
            <w:t>Indien de einddatum eerder plaats vindt dan de voltooiing van het product, wordt het product alsnog afgemaakt. Deze arbeidsuren zijn met 100% korting verrekend</w:t>
          </w:r>
          <w:r w:rsidR="004C3BCB" w:rsidRPr="00BF1C97">
            <w:rPr>
              <w:sz w:val="24"/>
              <w:lang w:val="nl-NL"/>
            </w:rPr>
            <w:t>.</w:t>
          </w:r>
        </w:p>
        <w:p w:rsidR="009F5C8F" w:rsidRDefault="00F160E6" w:rsidP="004C3BCB">
          <w:pPr>
            <w:pStyle w:val="Lijstalinea"/>
            <w:numPr>
              <w:ilvl w:val="0"/>
              <w:numId w:val="4"/>
            </w:numPr>
            <w:rPr>
              <w:sz w:val="24"/>
              <w:lang w:val="nl-NL"/>
            </w:rPr>
          </w:pPr>
          <w:r>
            <w:rPr>
              <w:sz w:val="24"/>
              <w:lang w:val="nl-NL"/>
            </w:rPr>
            <w:t xml:space="preserve">Het budget voor dit project is </w:t>
          </w:r>
          <w:r>
            <w:rPr>
              <w:rFonts w:cstheme="minorHAnsi"/>
              <w:b/>
              <w:sz w:val="24"/>
              <w:lang w:val="nl-NL"/>
            </w:rPr>
            <w:t>€</w:t>
          </w:r>
          <w:r>
            <w:rPr>
              <w:b/>
              <w:sz w:val="24"/>
              <w:lang w:val="nl-NL"/>
            </w:rPr>
            <w:t>0,00</w:t>
          </w:r>
        </w:p>
        <w:p w:rsidR="009F5C8F" w:rsidRDefault="009F5C8F" w:rsidP="009F5C8F">
          <w:pPr>
            <w:rPr>
              <w:b/>
              <w:sz w:val="24"/>
            </w:rPr>
          </w:pPr>
          <w:r>
            <w:rPr>
              <w:b/>
              <w:sz w:val="24"/>
            </w:rPr>
            <w:t>Minimale functionaliteiten:</w:t>
          </w:r>
        </w:p>
        <w:p w:rsidR="00F160E6" w:rsidRPr="00F160E6" w:rsidRDefault="00F160E6" w:rsidP="009F5C8F">
          <w:pPr>
            <w:pStyle w:val="Lijstalinea"/>
            <w:numPr>
              <w:ilvl w:val="0"/>
              <w:numId w:val="11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De applicatie is bestemd voor maximaal 10 gebruikers</w:t>
          </w:r>
        </w:p>
        <w:p w:rsidR="009F5C8F" w:rsidRPr="009F5C8F" w:rsidRDefault="009F5C8F" w:rsidP="009F5C8F">
          <w:pPr>
            <w:pStyle w:val="Lijstalinea"/>
            <w:numPr>
              <w:ilvl w:val="0"/>
              <w:numId w:val="11"/>
            </w:numPr>
            <w:rPr>
              <w:b/>
              <w:sz w:val="24"/>
              <w:lang w:val="nl-NL"/>
            </w:rPr>
          </w:pPr>
          <w:r w:rsidRPr="009F5C8F">
            <w:rPr>
              <w:sz w:val="24"/>
              <w:lang w:val="nl-NL"/>
            </w:rPr>
            <w:t>Toevoegen en verwijderen van product(en)</w:t>
          </w:r>
        </w:p>
        <w:p w:rsidR="009F5C8F" w:rsidRPr="009F5C8F" w:rsidRDefault="009F5C8F" w:rsidP="009F5C8F">
          <w:pPr>
            <w:pStyle w:val="Lijstalinea"/>
            <w:numPr>
              <w:ilvl w:val="0"/>
              <w:numId w:val="11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Toevoegen en verwijderen van favorieten</w:t>
          </w:r>
        </w:p>
        <w:p w:rsidR="00F160E6" w:rsidRDefault="00F160E6" w:rsidP="004C3BCB">
          <w:pPr>
            <w:rPr>
              <w:b/>
              <w:sz w:val="24"/>
            </w:rPr>
          </w:pPr>
        </w:p>
        <w:p w:rsidR="004C3BCB" w:rsidRPr="00BF1C97" w:rsidRDefault="004C3BCB" w:rsidP="004C3BCB">
          <w:pPr>
            <w:rPr>
              <w:b/>
              <w:sz w:val="24"/>
            </w:rPr>
          </w:pPr>
          <w:r w:rsidRPr="00BF1C97">
            <w:rPr>
              <w:b/>
              <w:sz w:val="24"/>
            </w:rPr>
            <w:lastRenderedPageBreak/>
            <w:t>Randvoorwaarden:</w:t>
          </w:r>
        </w:p>
        <w:p w:rsidR="004C3BCB" w:rsidRPr="00F160E6" w:rsidRDefault="004C3BCB" w:rsidP="004C3BCB">
          <w:pPr>
            <w:pStyle w:val="Lijstalinea"/>
            <w:numPr>
              <w:ilvl w:val="0"/>
              <w:numId w:val="5"/>
            </w:numPr>
            <w:rPr>
              <w:sz w:val="24"/>
              <w:lang w:val="nl-NL"/>
            </w:rPr>
          </w:pPr>
          <w:r w:rsidRPr="00F160E6">
            <w:rPr>
              <w:sz w:val="24"/>
              <w:lang w:val="nl-NL"/>
            </w:rPr>
            <w:t>Absentie tijdig doorgeven</w:t>
          </w:r>
        </w:p>
      </w:sdtContent>
    </w:sdt>
    <w:p w:rsidR="004C3BCB" w:rsidRPr="00E22258" w:rsidRDefault="004C3BCB" w:rsidP="004C3BCB">
      <w:pPr>
        <w:pStyle w:val="Kop1"/>
        <w:numPr>
          <w:ilvl w:val="0"/>
          <w:numId w:val="6"/>
        </w:numPr>
        <w:rPr>
          <w:lang w:val="nl-NL"/>
        </w:rPr>
      </w:pPr>
      <w:bookmarkStart w:id="11" w:name="_Toc408486793"/>
      <w:bookmarkStart w:id="12" w:name="_Toc475697221"/>
      <w:r w:rsidRPr="00E22258">
        <w:rPr>
          <w:lang w:val="nl-NL"/>
        </w:rPr>
        <w:t>Producten</w:t>
      </w:r>
      <w:bookmarkEnd w:id="11"/>
      <w:bookmarkEnd w:id="12"/>
    </w:p>
    <w:sdt>
      <w:sdtPr>
        <w:rPr>
          <w:rFonts w:eastAsiaTheme="minorHAnsi"/>
          <w:color w:val="auto"/>
          <w:sz w:val="24"/>
          <w:szCs w:val="22"/>
          <w:lang w:val="nl-NL" w:eastAsia="en-US"/>
        </w:rPr>
        <w:id w:val="354243013"/>
        <w:placeholder>
          <w:docPart w:val="15025D22445D45599CB4D14BD776D2CB"/>
        </w:placeholder>
      </w:sdtPr>
      <w:sdtEndPr>
        <w:rPr>
          <w:sz w:val="22"/>
        </w:rPr>
      </w:sdtEndPr>
      <w:sdtContent>
        <w:p w:rsidR="00F160E6" w:rsidRPr="00BF1C97" w:rsidRDefault="00F160E6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L</w:t>
          </w:r>
          <w:r w:rsidRPr="00BF1C97">
            <w:rPr>
              <w:sz w:val="24"/>
              <w:lang w:val="nl-NL"/>
            </w:rPr>
            <w:t>ogboeken</w:t>
          </w:r>
          <w:hyperlink w:anchor="_In_de_map_1" w:history="1">
            <w:r w:rsidRPr="00AF4899">
              <w:rPr>
                <w:rStyle w:val="Hyperlink"/>
                <w:sz w:val="24"/>
                <w:vertAlign w:val="superscript"/>
                <w:lang w:val="nl-NL"/>
              </w:rPr>
              <w:t>2</w:t>
            </w:r>
          </w:hyperlink>
        </w:p>
        <w:p w:rsidR="00F160E6" w:rsidRPr="006A4667" w:rsidRDefault="00F160E6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Planning</w:t>
          </w:r>
        </w:p>
        <w:p w:rsidR="00F160E6" w:rsidRPr="00BF1C97" w:rsidRDefault="00F160E6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 w:rsidRPr="00BF1C97">
            <w:rPr>
              <w:sz w:val="24"/>
              <w:lang w:val="nl-NL"/>
            </w:rPr>
            <w:t>Plan van Aanpak</w:t>
          </w:r>
          <w:hyperlink r:id="rId12" w:anchor="_Bestand_genaamd_" w:history="1">
            <w:r w:rsidRPr="00AF4899">
              <w:rPr>
                <w:rStyle w:val="Hyperlink"/>
                <w:sz w:val="24"/>
                <w:vertAlign w:val="superscript"/>
                <w:lang w:val="nl-NL"/>
              </w:rPr>
              <w:t>3</w:t>
            </w:r>
          </w:hyperlink>
        </w:p>
        <w:p w:rsidR="00F160E6" w:rsidRPr="00BF1C97" w:rsidRDefault="00F160E6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Offerte</w:t>
          </w:r>
        </w:p>
        <w:p w:rsidR="00F160E6" w:rsidRPr="00BF1C97" w:rsidRDefault="00F160E6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Prototypes</w:t>
          </w:r>
        </w:p>
        <w:p w:rsidR="00F160E6" w:rsidRPr="00362D82" w:rsidRDefault="00F160E6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Use Case Diagram</w:t>
          </w:r>
        </w:p>
        <w:p w:rsidR="00F160E6" w:rsidRPr="00362D82" w:rsidRDefault="00F160E6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Use Case Template</w:t>
          </w:r>
        </w:p>
        <w:p w:rsidR="00F160E6" w:rsidRPr="00362D82" w:rsidRDefault="00F160E6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Modeldictionary</w:t>
          </w:r>
        </w:p>
        <w:p w:rsidR="00F160E6" w:rsidRPr="00362D82" w:rsidRDefault="007B7F28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Klassendiagram</w:t>
          </w:r>
        </w:p>
        <w:p w:rsidR="00F160E6" w:rsidRPr="00362D82" w:rsidRDefault="00F160E6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>
            <w:rPr>
              <w:sz w:val="24"/>
              <w:lang w:val="nl-NL"/>
            </w:rPr>
            <w:t>Datadictionary</w:t>
          </w:r>
        </w:p>
        <w:p w:rsidR="00F160E6" w:rsidRPr="006A4667" w:rsidRDefault="00F160E6" w:rsidP="00F160E6">
          <w:pPr>
            <w:pStyle w:val="Lijstalinea"/>
            <w:numPr>
              <w:ilvl w:val="0"/>
              <w:numId w:val="2"/>
            </w:numPr>
            <w:rPr>
              <w:b/>
              <w:sz w:val="24"/>
              <w:lang w:val="nl-NL"/>
            </w:rPr>
          </w:pPr>
          <w:r w:rsidRPr="00362D82">
            <w:rPr>
              <w:sz w:val="24"/>
              <w:lang w:val="nl-NL"/>
            </w:rPr>
            <w:t>Sequentiediagram</w:t>
          </w:r>
        </w:p>
        <w:p w:rsidR="00F160E6" w:rsidRDefault="00F160E6" w:rsidP="00F160E6">
          <w:pPr>
            <w:pStyle w:val="Lijstalinea"/>
            <w:numPr>
              <w:ilvl w:val="0"/>
              <w:numId w:val="2"/>
            </w:numPr>
            <w:rPr>
              <w:sz w:val="24"/>
              <w:lang w:val="nl-NL"/>
            </w:rPr>
          </w:pPr>
          <w:r>
            <w:rPr>
              <w:sz w:val="24"/>
              <w:lang w:val="nl-NL"/>
            </w:rPr>
            <w:t>Materialenlijst</w:t>
          </w:r>
        </w:p>
        <w:p w:rsidR="004C3BCB" w:rsidRPr="00F160E6" w:rsidRDefault="004C3BCB" w:rsidP="00F160E6">
          <w:pPr>
            <w:ind w:left="360"/>
            <w:rPr>
              <w:sz w:val="24"/>
            </w:rPr>
          </w:pPr>
          <w:r w:rsidRPr="00F160E6">
            <w:rPr>
              <w:b/>
              <w:sz w:val="24"/>
            </w:rPr>
            <w:t>Uitvoerenden:</w:t>
          </w:r>
          <w:r w:rsidRPr="00F160E6">
            <w:rPr>
              <w:b/>
              <w:sz w:val="24"/>
            </w:rPr>
            <w:br/>
          </w:r>
          <w:r w:rsidR="00F160E6">
            <w:rPr>
              <w:sz w:val="24"/>
            </w:rPr>
            <w:t>Henk Bertens, Dimitri Nazari</w:t>
          </w:r>
        </w:p>
      </w:sdtContent>
    </w:sdt>
    <w:bookmarkStart w:id="13" w:name="_Toc408486794" w:displacedByCustomXml="prev"/>
    <w:p w:rsidR="004C3BCB" w:rsidRPr="00BF1C97" w:rsidRDefault="004C3BCB" w:rsidP="004C3BCB">
      <w:pPr>
        <w:pStyle w:val="Kop1"/>
        <w:numPr>
          <w:ilvl w:val="0"/>
          <w:numId w:val="6"/>
        </w:numPr>
        <w:rPr>
          <w:b/>
          <w:sz w:val="24"/>
          <w:lang w:val="nl-NL"/>
        </w:rPr>
      </w:pPr>
      <w:bookmarkStart w:id="14" w:name="_Toc475697222"/>
      <w:r w:rsidRPr="00A10875">
        <w:rPr>
          <w:lang w:val="nl-NL"/>
        </w:rPr>
        <w:t>Kwaliteit</w:t>
      </w:r>
      <w:bookmarkEnd w:id="13"/>
      <w:bookmarkEnd w:id="14"/>
    </w:p>
    <w:sdt>
      <w:sdtPr>
        <w:rPr>
          <w:sz w:val="24"/>
        </w:rPr>
        <w:id w:val="1695115730"/>
        <w:placeholder>
          <w:docPart w:val="15025D22445D45599CB4D14BD776D2CB"/>
        </w:placeholder>
      </w:sdtPr>
      <w:sdtEndPr/>
      <w:sdtContent>
        <w:p w:rsidR="004C3BCB" w:rsidRPr="00BF1C97" w:rsidRDefault="004C3BCB" w:rsidP="004C3BCB">
          <w:pPr>
            <w:rPr>
              <w:sz w:val="24"/>
            </w:rPr>
          </w:pPr>
          <w:r w:rsidRPr="00BF1C97">
            <w:rPr>
              <w:b/>
              <w:sz w:val="24"/>
            </w:rPr>
            <w:t>Kwaliteitscontroles:</w:t>
          </w:r>
          <w:r w:rsidRPr="00BF1C97">
            <w:rPr>
              <w:b/>
              <w:sz w:val="24"/>
            </w:rPr>
            <w:br/>
          </w:r>
          <w:r w:rsidRPr="00BF1C97">
            <w:rPr>
              <w:sz w:val="24"/>
            </w:rPr>
            <w:t>Voordat er een (sub-)product opgeleverd wordt, zal deze eerst uitvoerig worden getest op functionaliteiten en bugs. Deze worden opgelost voordat ze opgeleverd worden.</w:t>
          </w:r>
        </w:p>
        <w:p w:rsidR="004C3BCB" w:rsidRPr="00BF1C97" w:rsidRDefault="004C3BCB" w:rsidP="004C3BCB">
          <w:pPr>
            <w:rPr>
              <w:sz w:val="24"/>
            </w:rPr>
          </w:pPr>
          <w:r w:rsidRPr="00BF1C97">
            <w:rPr>
              <w:b/>
              <w:sz w:val="24"/>
            </w:rPr>
            <w:t>Kwaliteitsnorm:</w:t>
          </w:r>
          <w:r w:rsidRPr="00BF1C97">
            <w:rPr>
              <w:b/>
              <w:sz w:val="24"/>
            </w:rPr>
            <w:br/>
          </w:r>
          <w:r w:rsidRPr="00BF1C97">
            <w:rPr>
              <w:sz w:val="24"/>
            </w:rPr>
            <w:t>De functionaliteit wordt eerst gegarandeerd alvorens de bugs worden opgelost.</w:t>
          </w:r>
          <w:r>
            <w:rPr>
              <w:sz w:val="24"/>
            </w:rPr>
            <w:br/>
          </w:r>
        </w:p>
      </w:sdtContent>
    </w:sdt>
    <w:p w:rsidR="004C3BCB" w:rsidRPr="002A437B" w:rsidRDefault="004C3BCB" w:rsidP="004C3BCB">
      <w:pPr>
        <w:pStyle w:val="Kop1"/>
        <w:numPr>
          <w:ilvl w:val="0"/>
          <w:numId w:val="6"/>
        </w:numPr>
        <w:rPr>
          <w:lang w:val="nl-NL"/>
        </w:rPr>
      </w:pPr>
      <w:bookmarkStart w:id="15" w:name="_Toc408486795"/>
      <w:bookmarkStart w:id="16" w:name="_Toc475697223"/>
      <w:r w:rsidRPr="002A437B">
        <w:rPr>
          <w:lang w:val="nl-NL"/>
        </w:rPr>
        <w:t>Projectorganisatie</w:t>
      </w:r>
      <w:bookmarkEnd w:id="15"/>
      <w:bookmarkEnd w:id="16"/>
    </w:p>
    <w:sdt>
      <w:sdtPr>
        <w:id w:val="-1671011141"/>
        <w:placeholder>
          <w:docPart w:val="15025D22445D45599CB4D14BD776D2CB"/>
        </w:placeholder>
      </w:sdtPr>
      <w:sdtEndPr/>
      <w:sdtContent>
        <w:p w:rsidR="004C3BCB" w:rsidRPr="002A437B" w:rsidRDefault="004C3BCB" w:rsidP="004C3BCB">
          <w:r w:rsidRPr="002A437B">
            <w:t>Zie planning hieronder.</w:t>
          </w:r>
        </w:p>
      </w:sdtContent>
    </w:sdt>
    <w:p w:rsidR="004C3BCB" w:rsidRPr="002A437B" w:rsidRDefault="004C3BCB" w:rsidP="004C3BCB">
      <w:pPr>
        <w:pStyle w:val="Kop1"/>
        <w:numPr>
          <w:ilvl w:val="0"/>
          <w:numId w:val="6"/>
        </w:numPr>
        <w:rPr>
          <w:lang w:val="nl-NL"/>
        </w:rPr>
      </w:pPr>
      <w:bookmarkStart w:id="17" w:name="_Toc408486796"/>
      <w:bookmarkStart w:id="18" w:name="_Toc475697224"/>
      <w:r w:rsidRPr="002A437B">
        <w:rPr>
          <w:lang w:val="nl-NL"/>
        </w:rPr>
        <w:t>Planning</w:t>
      </w:r>
      <w:bookmarkEnd w:id="17"/>
      <w:bookmarkEnd w:id="18"/>
    </w:p>
    <w:sdt>
      <w:sdtPr>
        <w:rPr>
          <w:sz w:val="24"/>
        </w:rPr>
        <w:id w:val="402953325"/>
        <w:placeholder>
          <w:docPart w:val="15025D22445D45599CB4D14BD776D2CB"/>
        </w:placeholder>
      </w:sdtPr>
      <w:sdtEndPr/>
      <w:sdtContent>
        <w:p w:rsidR="004C3BCB" w:rsidRPr="00BF1C97" w:rsidRDefault="004C3BCB" w:rsidP="004C3BCB">
          <w:pPr>
            <w:rPr>
              <w:sz w:val="24"/>
            </w:rPr>
          </w:pPr>
          <w:r w:rsidRPr="00BF1C97">
            <w:rPr>
              <w:sz w:val="24"/>
            </w:rPr>
            <w:t xml:space="preserve">De planning is te vinden in </w:t>
          </w:r>
          <w:r w:rsidR="00F160E6">
            <w:rPr>
              <w:sz w:val="24"/>
            </w:rPr>
            <w:t>het bestand genaamd “Planning</w:t>
          </w:r>
          <w:r w:rsidRPr="00BF1C97">
            <w:rPr>
              <w:sz w:val="24"/>
            </w:rPr>
            <w:t>.mmp”.</w:t>
          </w:r>
        </w:p>
      </w:sdtContent>
    </w:sdt>
    <w:p w:rsidR="004C3BCB" w:rsidRPr="002A437B" w:rsidRDefault="004C3BCB" w:rsidP="004C3BCB">
      <w:pPr>
        <w:pStyle w:val="Kop1"/>
        <w:numPr>
          <w:ilvl w:val="0"/>
          <w:numId w:val="6"/>
        </w:numPr>
        <w:rPr>
          <w:color w:val="808080" w:themeColor="background1" w:themeShade="80"/>
          <w:lang w:val="nl-NL"/>
        </w:rPr>
      </w:pPr>
      <w:bookmarkStart w:id="19" w:name="_Toc408486797"/>
      <w:bookmarkStart w:id="20" w:name="_Toc475697225"/>
      <w:r w:rsidRPr="002A437B">
        <w:rPr>
          <w:color w:val="808080" w:themeColor="background1" w:themeShade="80"/>
          <w:lang w:val="nl-NL"/>
        </w:rPr>
        <w:lastRenderedPageBreak/>
        <w:t>Kosten en baten</w:t>
      </w:r>
      <w:bookmarkEnd w:id="19"/>
      <w:bookmarkEnd w:id="20"/>
    </w:p>
    <w:sdt>
      <w:sdtPr>
        <w:id w:val="-587621216"/>
        <w:placeholder>
          <w:docPart w:val="15025D22445D45599CB4D14BD776D2CB"/>
        </w:placeholder>
      </w:sdtPr>
      <w:sdtEndPr/>
      <w:sdtContent>
        <w:p w:rsidR="004C3BCB" w:rsidRPr="00BF1C97" w:rsidRDefault="004C3BCB" w:rsidP="004C3BCB">
          <w:r w:rsidRPr="00BF1C97">
            <w:t>Niet van toepassing.</w:t>
          </w:r>
        </w:p>
      </w:sdtContent>
    </w:sdt>
    <w:p w:rsidR="004C3BCB" w:rsidRPr="00BF1C97" w:rsidRDefault="004C3BCB" w:rsidP="004C3BCB">
      <w:pPr>
        <w:pStyle w:val="Kop1"/>
        <w:numPr>
          <w:ilvl w:val="0"/>
          <w:numId w:val="6"/>
        </w:numPr>
        <w:rPr>
          <w:lang w:val="nl-NL"/>
        </w:rPr>
      </w:pPr>
      <w:bookmarkStart w:id="21" w:name="_Toc408486798"/>
      <w:bookmarkStart w:id="22" w:name="_Toc475697226"/>
      <w:r w:rsidRPr="00BF1C97">
        <w:rPr>
          <w:lang w:val="nl-NL"/>
        </w:rPr>
        <w:t>Risico’s</w:t>
      </w:r>
      <w:bookmarkEnd w:id="21"/>
      <w:bookmarkEnd w:id="22"/>
    </w:p>
    <w:sdt>
      <w:sdtPr>
        <w:rPr>
          <w:sz w:val="24"/>
        </w:rPr>
        <w:id w:val="-22178220"/>
        <w:placeholder>
          <w:docPart w:val="15025D22445D45599CB4D14BD776D2CB"/>
        </w:placeholder>
      </w:sdtPr>
      <w:sdtEndPr/>
      <w:sdtContent>
        <w:p w:rsidR="004C3BCB" w:rsidRPr="00493EB9" w:rsidRDefault="004C3BCB" w:rsidP="004C3BCB">
          <w:pPr>
            <w:rPr>
              <w:sz w:val="24"/>
              <w:u w:val="single"/>
            </w:rPr>
          </w:pPr>
          <w:r w:rsidRPr="00BF1C97">
            <w:rPr>
              <w:sz w:val="24"/>
              <w:u w:val="single"/>
            </w:rPr>
            <w:t>De risico’s zijn als volgt geanalyseerd:</w:t>
          </w:r>
        </w:p>
        <w:tbl>
          <w:tblPr>
            <w:tblStyle w:val="Tabelraster"/>
            <w:tblW w:w="5907" w:type="pct"/>
            <w:tblLook w:val="04A0" w:firstRow="1" w:lastRow="0" w:firstColumn="1" w:lastColumn="0" w:noHBand="0" w:noVBand="1"/>
          </w:tblPr>
          <w:tblGrid>
            <w:gridCol w:w="2183"/>
            <w:gridCol w:w="1208"/>
            <w:gridCol w:w="1301"/>
            <w:gridCol w:w="831"/>
            <w:gridCol w:w="3544"/>
            <w:gridCol w:w="1600"/>
            <w:gridCol w:w="45"/>
          </w:tblGrid>
          <w:tr w:rsidR="00493EB9" w:rsidRPr="0000231B" w:rsidTr="00493EB9">
            <w:trPr>
              <w:gridAfter w:val="1"/>
              <w:wAfter w:w="21" w:type="pct"/>
              <w:trHeight w:val="285"/>
            </w:trPr>
            <w:tc>
              <w:tcPr>
                <w:tcW w:w="1019" w:type="pct"/>
                <w:noWrap/>
                <w:hideMark/>
              </w:tcPr>
              <w:p w:rsidR="00493EB9" w:rsidRPr="0000231B" w:rsidRDefault="00493EB9" w:rsidP="00493EB9">
                <w:pP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nl-NL"/>
                  </w:rPr>
                  <w:t>Probleem</w:t>
                </w:r>
              </w:p>
            </w:tc>
            <w:tc>
              <w:tcPr>
                <w:tcW w:w="564" w:type="pct"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nl-NL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nl-NL"/>
                  </w:rPr>
                  <w:t>Kans 1-10</w:t>
                </w:r>
              </w:p>
            </w:tc>
            <w:tc>
              <w:tcPr>
                <w:tcW w:w="607" w:type="pct"/>
                <w:noWrap/>
                <w:hideMark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nl-NL"/>
                  </w:rPr>
                  <w:t>Impact 1-10</w:t>
                </w:r>
              </w:p>
            </w:tc>
            <w:tc>
              <w:tcPr>
                <w:tcW w:w="388" w:type="pct"/>
                <w:noWrap/>
                <w:hideMark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nl-NL"/>
                  </w:rPr>
                  <w:t>Risico</w:t>
                </w:r>
              </w:p>
            </w:tc>
            <w:tc>
              <w:tcPr>
                <w:tcW w:w="1654" w:type="pct"/>
                <w:noWrap/>
                <w:hideMark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nl-NL"/>
                  </w:rPr>
                  <w:t>Op te lossen</w:t>
                </w:r>
              </w:p>
            </w:tc>
            <w:tc>
              <w:tcPr>
                <w:tcW w:w="747" w:type="pct"/>
                <w:vMerge w:val="restart"/>
                <w:tcBorders>
                  <w:top w:val="nil"/>
                  <w:right w:val="nil"/>
                </w:tcBorders>
                <w:noWrap/>
                <w:hideMark/>
              </w:tcPr>
              <w:p w:rsidR="00493EB9" w:rsidRPr="0000231B" w:rsidRDefault="00493EB9" w:rsidP="00E76A55">
                <w:pPr>
                  <w:rPr>
                    <w:rFonts w:ascii="Times New Roman" w:eastAsia="Times New Roman" w:hAnsi="Times New Roman" w:cs="Times New Roman"/>
                    <w:lang w:eastAsia="nl-NL"/>
                  </w:rPr>
                </w:pPr>
              </w:p>
            </w:tc>
          </w:tr>
          <w:tr w:rsidR="00493EB9" w:rsidRPr="0000231B" w:rsidTr="00493EB9">
            <w:trPr>
              <w:gridAfter w:val="1"/>
              <w:wAfter w:w="21" w:type="pct"/>
              <w:trHeight w:val="285"/>
            </w:trPr>
            <w:tc>
              <w:tcPr>
                <w:tcW w:w="1019" w:type="pct"/>
                <w:noWrap/>
                <w:hideMark/>
              </w:tcPr>
              <w:p w:rsidR="00493EB9" w:rsidRPr="0000231B" w:rsidRDefault="00493EB9" w:rsidP="00493EB9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Gebrek aan kennis</w:t>
                </w:r>
              </w:p>
            </w:tc>
            <w:tc>
              <w:tcPr>
                <w:tcW w:w="564" w:type="pct"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1</w:t>
                </w:r>
              </w:p>
            </w:tc>
            <w:tc>
              <w:tcPr>
                <w:tcW w:w="607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3</w:t>
                </w:r>
              </w:p>
            </w:tc>
            <w:tc>
              <w:tcPr>
                <w:tcW w:w="388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3</w:t>
                </w:r>
              </w:p>
            </w:tc>
            <w:tc>
              <w:tcPr>
                <w:tcW w:w="1654" w:type="pct"/>
                <w:noWrap/>
                <w:hideMark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Helpen bij problemen</w:t>
                </w:r>
              </w:p>
            </w:tc>
            <w:tc>
              <w:tcPr>
                <w:tcW w:w="747" w:type="pct"/>
                <w:vMerge/>
                <w:tcBorders>
                  <w:top w:val="nil"/>
                  <w:right w:val="nil"/>
                </w:tcBorders>
                <w:noWrap/>
                <w:hideMark/>
              </w:tcPr>
              <w:p w:rsidR="00493EB9" w:rsidRPr="0000231B" w:rsidRDefault="00493EB9" w:rsidP="00E76A55">
                <w:pPr>
                  <w:rPr>
                    <w:rFonts w:ascii="Times New Roman" w:eastAsia="Times New Roman" w:hAnsi="Times New Roman" w:cs="Times New Roman"/>
                    <w:lang w:eastAsia="nl-NL"/>
                  </w:rPr>
                </w:pPr>
              </w:p>
            </w:tc>
          </w:tr>
          <w:tr w:rsidR="00493EB9" w:rsidRPr="00581BDF" w:rsidTr="00493EB9">
            <w:trPr>
              <w:gridAfter w:val="1"/>
              <w:wAfter w:w="21" w:type="pct"/>
              <w:trHeight w:val="285"/>
            </w:trPr>
            <w:tc>
              <w:tcPr>
                <w:tcW w:w="1019" w:type="pct"/>
                <w:noWrap/>
                <w:hideMark/>
              </w:tcPr>
              <w:p w:rsidR="00493EB9" w:rsidRPr="0000231B" w:rsidRDefault="00493EB9" w:rsidP="00493EB9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Gebrek aan aparatuur</w:t>
                </w:r>
              </w:p>
            </w:tc>
            <w:tc>
              <w:tcPr>
                <w:tcW w:w="564" w:type="pct"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1</w:t>
                </w:r>
              </w:p>
            </w:tc>
            <w:tc>
              <w:tcPr>
                <w:tcW w:w="607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3</w:t>
                </w:r>
              </w:p>
            </w:tc>
            <w:tc>
              <w:tcPr>
                <w:tcW w:w="388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3</w:t>
                </w:r>
              </w:p>
            </w:tc>
            <w:tc>
              <w:tcPr>
                <w:tcW w:w="1654" w:type="pct"/>
                <w:noWrap/>
                <w:hideMark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Op een andere laptop werken</w:t>
                </w:r>
              </w:p>
            </w:tc>
            <w:tc>
              <w:tcPr>
                <w:tcW w:w="747" w:type="pct"/>
                <w:vMerge/>
                <w:tcBorders>
                  <w:top w:val="nil"/>
                  <w:right w:val="nil"/>
                </w:tcBorders>
                <w:noWrap/>
                <w:hideMark/>
              </w:tcPr>
              <w:p w:rsidR="00493EB9" w:rsidRPr="0000231B" w:rsidRDefault="00493EB9" w:rsidP="00E76A55">
                <w:pPr>
                  <w:rPr>
                    <w:rFonts w:ascii="Times New Roman" w:eastAsia="Times New Roman" w:hAnsi="Times New Roman" w:cs="Times New Roman"/>
                    <w:lang w:eastAsia="nl-NL"/>
                  </w:rPr>
                </w:pPr>
              </w:p>
            </w:tc>
          </w:tr>
          <w:tr w:rsidR="00493EB9" w:rsidRPr="00581BDF" w:rsidTr="00493EB9">
            <w:trPr>
              <w:gridAfter w:val="1"/>
              <w:wAfter w:w="21" w:type="pct"/>
              <w:trHeight w:val="285"/>
            </w:trPr>
            <w:tc>
              <w:tcPr>
                <w:tcW w:w="1019" w:type="pct"/>
                <w:noWrap/>
                <w:hideMark/>
              </w:tcPr>
              <w:p w:rsidR="00493EB9" w:rsidRPr="0000231B" w:rsidRDefault="00493EB9" w:rsidP="00493EB9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Absentie</w:t>
                </w:r>
              </w:p>
            </w:tc>
            <w:tc>
              <w:tcPr>
                <w:tcW w:w="564" w:type="pct"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1</w:t>
                </w:r>
              </w:p>
            </w:tc>
            <w:tc>
              <w:tcPr>
                <w:tcW w:w="607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6</w:t>
                </w:r>
              </w:p>
            </w:tc>
            <w:tc>
              <w:tcPr>
                <w:tcW w:w="388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6</w:t>
                </w:r>
              </w:p>
            </w:tc>
            <w:tc>
              <w:tcPr>
                <w:tcW w:w="1654" w:type="pct"/>
                <w:noWrap/>
                <w:hideMark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Ziek = niks aan te doen</w:t>
                </w:r>
              </w:p>
            </w:tc>
            <w:tc>
              <w:tcPr>
                <w:tcW w:w="747" w:type="pct"/>
                <w:vMerge/>
                <w:tcBorders>
                  <w:top w:val="nil"/>
                  <w:right w:val="nil"/>
                </w:tcBorders>
                <w:noWrap/>
                <w:hideMark/>
              </w:tcPr>
              <w:p w:rsidR="00493EB9" w:rsidRPr="0000231B" w:rsidRDefault="00493EB9" w:rsidP="00E76A55">
                <w:pPr>
                  <w:rPr>
                    <w:rFonts w:ascii="Times New Roman" w:eastAsia="Times New Roman" w:hAnsi="Times New Roman" w:cs="Times New Roman"/>
                    <w:lang w:eastAsia="nl-NL"/>
                  </w:rPr>
                </w:pPr>
              </w:p>
            </w:tc>
          </w:tr>
          <w:tr w:rsidR="00493EB9" w:rsidRPr="0000231B" w:rsidTr="00493EB9">
            <w:trPr>
              <w:gridAfter w:val="1"/>
              <w:wAfter w:w="21" w:type="pct"/>
              <w:trHeight w:val="285"/>
            </w:trPr>
            <w:tc>
              <w:tcPr>
                <w:tcW w:w="1019" w:type="pct"/>
                <w:noWrap/>
                <w:hideMark/>
              </w:tcPr>
              <w:p w:rsidR="00493EB9" w:rsidRPr="0000231B" w:rsidRDefault="00493EB9" w:rsidP="00493EB9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Te laat komen</w:t>
                </w:r>
              </w:p>
            </w:tc>
            <w:tc>
              <w:tcPr>
                <w:tcW w:w="564" w:type="pct"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4</w:t>
                </w:r>
              </w:p>
            </w:tc>
            <w:tc>
              <w:tcPr>
                <w:tcW w:w="607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4</w:t>
                </w:r>
              </w:p>
            </w:tc>
            <w:tc>
              <w:tcPr>
                <w:tcW w:w="388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16</w:t>
                </w:r>
              </w:p>
            </w:tc>
            <w:tc>
              <w:tcPr>
                <w:tcW w:w="1654" w:type="pct"/>
                <w:noWrap/>
                <w:hideMark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Die genen</w:t>
                </w: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 xml:space="preserve"> erop aanspreken</w:t>
                </w:r>
              </w:p>
            </w:tc>
            <w:tc>
              <w:tcPr>
                <w:tcW w:w="747" w:type="pct"/>
                <w:vMerge/>
                <w:tcBorders>
                  <w:top w:val="nil"/>
                  <w:right w:val="nil"/>
                </w:tcBorders>
                <w:noWrap/>
                <w:hideMark/>
              </w:tcPr>
              <w:p w:rsidR="00493EB9" w:rsidRPr="0000231B" w:rsidRDefault="00493EB9" w:rsidP="00E76A55">
                <w:pPr>
                  <w:rPr>
                    <w:rFonts w:ascii="Times New Roman" w:eastAsia="Times New Roman" w:hAnsi="Times New Roman" w:cs="Times New Roman"/>
                    <w:lang w:eastAsia="nl-NL"/>
                  </w:rPr>
                </w:pPr>
              </w:p>
            </w:tc>
          </w:tr>
          <w:tr w:rsidR="00493EB9" w:rsidRPr="0000231B" w:rsidTr="00493EB9">
            <w:trPr>
              <w:gridAfter w:val="1"/>
              <w:wAfter w:w="21" w:type="pct"/>
              <w:trHeight w:val="285"/>
            </w:trPr>
            <w:tc>
              <w:tcPr>
                <w:tcW w:w="1019" w:type="pct"/>
                <w:noWrap/>
                <w:hideMark/>
              </w:tcPr>
              <w:p w:rsidR="00493EB9" w:rsidRPr="0000231B" w:rsidRDefault="00493EB9" w:rsidP="00493EB9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Slecht internet</w:t>
                </w:r>
              </w:p>
            </w:tc>
            <w:tc>
              <w:tcPr>
                <w:tcW w:w="564" w:type="pct"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2</w:t>
                </w:r>
              </w:p>
            </w:tc>
            <w:tc>
              <w:tcPr>
                <w:tcW w:w="607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3</w:t>
                </w:r>
              </w:p>
            </w:tc>
            <w:tc>
              <w:tcPr>
                <w:tcW w:w="388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6</w:t>
                </w:r>
              </w:p>
            </w:tc>
            <w:tc>
              <w:tcPr>
                <w:tcW w:w="1654" w:type="pct"/>
                <w:tcBorders>
                  <w:bottom w:val="nil"/>
                </w:tcBorders>
                <w:noWrap/>
                <w:hideMark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Niet. Verbeterd zichzelf</w:t>
                </w:r>
              </w:p>
            </w:tc>
            <w:tc>
              <w:tcPr>
                <w:tcW w:w="747" w:type="pct"/>
                <w:vMerge/>
                <w:tcBorders>
                  <w:top w:val="nil"/>
                  <w:bottom w:val="nil"/>
                  <w:right w:val="nil"/>
                </w:tcBorders>
                <w:noWrap/>
                <w:hideMark/>
              </w:tcPr>
              <w:p w:rsidR="00493EB9" w:rsidRPr="0000231B" w:rsidRDefault="00493EB9" w:rsidP="00E76A55">
                <w:pPr>
                  <w:rPr>
                    <w:rFonts w:ascii="Times New Roman" w:eastAsia="Times New Roman" w:hAnsi="Times New Roman" w:cs="Times New Roman"/>
                    <w:lang w:eastAsia="nl-NL"/>
                  </w:rPr>
                </w:pPr>
              </w:p>
            </w:tc>
          </w:tr>
          <w:tr w:rsidR="00493EB9" w:rsidRPr="0000231B" w:rsidTr="00493EB9">
            <w:trPr>
              <w:trHeight w:val="285"/>
            </w:trPr>
            <w:tc>
              <w:tcPr>
                <w:tcW w:w="1019" w:type="pct"/>
                <w:noWrap/>
                <w:hideMark/>
              </w:tcPr>
              <w:p w:rsidR="00493EB9" w:rsidRPr="0000231B" w:rsidRDefault="00493EB9" w:rsidP="00493EB9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Gebouw brand</w:t>
                </w:r>
                <w: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t</w:t>
                </w: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 xml:space="preserve"> af</w:t>
                </w:r>
              </w:p>
            </w:tc>
            <w:tc>
              <w:tcPr>
                <w:tcW w:w="564" w:type="pct"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0.0001</w:t>
                </w:r>
              </w:p>
            </w:tc>
            <w:tc>
              <w:tcPr>
                <w:tcW w:w="607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10</w:t>
                </w:r>
              </w:p>
            </w:tc>
            <w:tc>
              <w:tcPr>
                <w:tcW w:w="388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0.001</w:t>
                </w:r>
              </w:p>
            </w:tc>
            <w:tc>
              <w:tcPr>
                <w:tcW w:w="1654" w:type="pct"/>
                <w:noWrap/>
                <w:hideMark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Niks</w:t>
                </w:r>
              </w:p>
            </w:tc>
            <w:tc>
              <w:tcPr>
                <w:tcW w:w="768" w:type="pct"/>
                <w:gridSpan w:val="2"/>
                <w:tcBorders>
                  <w:top w:val="nil"/>
                  <w:bottom w:val="nil"/>
                  <w:right w:val="nil"/>
                </w:tcBorders>
                <w:noWrap/>
                <w:hideMark/>
              </w:tcPr>
              <w:p w:rsidR="00493EB9" w:rsidRPr="0000231B" w:rsidRDefault="00493EB9" w:rsidP="00E76A55">
                <w:pPr>
                  <w:rPr>
                    <w:rFonts w:ascii="Times New Roman" w:eastAsia="Times New Roman" w:hAnsi="Times New Roman" w:cs="Times New Roman"/>
                    <w:lang w:eastAsia="nl-NL"/>
                  </w:rPr>
                </w:pPr>
              </w:p>
            </w:tc>
          </w:tr>
          <w:tr w:rsidR="00493EB9" w:rsidRPr="0000231B" w:rsidTr="00493EB9">
            <w:trPr>
              <w:gridAfter w:val="2"/>
              <w:wAfter w:w="768" w:type="pct"/>
              <w:trHeight w:val="285"/>
            </w:trPr>
            <w:tc>
              <w:tcPr>
                <w:tcW w:w="1019" w:type="pct"/>
                <w:noWrap/>
                <w:hideMark/>
              </w:tcPr>
              <w:p w:rsidR="00493EB9" w:rsidRPr="0000231B" w:rsidRDefault="00493EB9" w:rsidP="00493EB9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Computer crash</w:t>
                </w:r>
              </w:p>
            </w:tc>
            <w:tc>
              <w:tcPr>
                <w:tcW w:w="564" w:type="pct"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1</w:t>
                </w:r>
              </w:p>
            </w:tc>
            <w:tc>
              <w:tcPr>
                <w:tcW w:w="607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0</w:t>
                </w:r>
              </w:p>
            </w:tc>
            <w:tc>
              <w:tcPr>
                <w:tcW w:w="388" w:type="pct"/>
                <w:noWrap/>
                <w:hideMark/>
              </w:tcPr>
              <w:p w:rsidR="00493EB9" w:rsidRPr="0000231B" w:rsidRDefault="00493EB9" w:rsidP="00E76A55">
                <w:pPr>
                  <w:jc w:val="right"/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 w:rsidRPr="0000231B"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0</w:t>
                </w:r>
              </w:p>
            </w:tc>
            <w:tc>
              <w:tcPr>
                <w:tcW w:w="1654" w:type="pct"/>
                <w:noWrap/>
                <w:hideMark/>
              </w:tcPr>
              <w:p w:rsidR="00493EB9" w:rsidRPr="0000231B" w:rsidRDefault="00493EB9" w:rsidP="00E76A55">
                <w:pP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  <w:lang w:eastAsia="nl-NL"/>
                  </w:rPr>
                  <w:t>Versiebeheer middels Git</w:t>
                </w:r>
              </w:p>
            </w:tc>
          </w:tr>
        </w:tbl>
        <w:p w:rsidR="004C3BCB" w:rsidRPr="00BF1C97" w:rsidRDefault="006F1C8C" w:rsidP="004C3BCB">
          <w:pPr>
            <w:rPr>
              <w:sz w:val="24"/>
            </w:rPr>
          </w:pPr>
        </w:p>
      </w:sdtContent>
    </w:sdt>
    <w:p w:rsidR="004C3BCB" w:rsidRPr="00194694" w:rsidRDefault="004C3BCB" w:rsidP="004C3BCB">
      <w:pPr>
        <w:pStyle w:val="Kop1"/>
        <w:numPr>
          <w:ilvl w:val="0"/>
          <w:numId w:val="6"/>
        </w:numPr>
      </w:pPr>
      <w:bookmarkStart w:id="23" w:name="_Toc408486799"/>
      <w:bookmarkStart w:id="24" w:name="_Toc475697227"/>
      <w:r>
        <w:t>Ten slotte</w:t>
      </w:r>
      <w:bookmarkEnd w:id="23"/>
      <w:bookmarkEnd w:id="24"/>
    </w:p>
    <w:bookmarkStart w:id="25" w:name="_Toc475697228" w:displacedByCustomXml="next"/>
    <w:sdt>
      <w:sdtPr>
        <w:rPr>
          <w:rFonts w:eastAsiaTheme="minorHAnsi"/>
          <w:b w:val="0"/>
          <w:bCs w:val="0"/>
          <w:color w:val="auto"/>
          <w:sz w:val="20"/>
          <w:szCs w:val="20"/>
          <w:lang w:val="nl-NL" w:eastAsia="en-US"/>
        </w:rPr>
        <w:id w:val="768358653"/>
        <w:placeholder>
          <w:docPart w:val="15025D22445D45599CB4D14BD776D2CB"/>
        </w:placeholder>
      </w:sdtPr>
      <w:sdtEndPr>
        <w:rPr>
          <w:sz w:val="22"/>
          <w:szCs w:val="22"/>
        </w:rPr>
      </w:sdtEndPr>
      <w:sdtContent>
        <w:p w:rsidR="004C3BCB" w:rsidRDefault="004C3BCB" w:rsidP="004C3BCB">
          <w:pPr>
            <w:pStyle w:val="Kop2"/>
            <w:rPr>
              <w:u w:val="single"/>
            </w:rPr>
          </w:pPr>
          <w:r w:rsidRPr="00852F0E">
            <w:rPr>
              <w:u w:val="single"/>
            </w:rPr>
            <w:t>BIJLAGEN:</w:t>
          </w:r>
          <w:bookmarkEnd w:id="25"/>
        </w:p>
        <w:p w:rsidR="004C3BCB" w:rsidRDefault="004C3BCB" w:rsidP="004C3BCB">
          <w:pPr>
            <w:pStyle w:val="Kop3"/>
            <w:numPr>
              <w:ilvl w:val="0"/>
              <w:numId w:val="3"/>
            </w:numPr>
            <w:rPr>
              <w:lang w:val="nl-NL"/>
            </w:rPr>
          </w:pPr>
          <w:bookmarkStart w:id="26" w:name="_In_de_map"/>
          <w:bookmarkStart w:id="27" w:name="_Bestand_genaamd_“Project"/>
          <w:bookmarkStart w:id="28" w:name="_Toc475697229"/>
          <w:bookmarkEnd w:id="26"/>
          <w:bookmarkEnd w:id="27"/>
          <w:r>
            <w:rPr>
              <w:lang w:val="nl-NL"/>
            </w:rPr>
            <w:t>Bestand genaamd “</w:t>
          </w:r>
          <w:r w:rsidR="00493EB9">
            <w:rPr>
              <w:lang w:val="nl-NL"/>
            </w:rPr>
            <w:t>Hernieuwde opdracht.docx</w:t>
          </w:r>
          <w:r>
            <w:rPr>
              <w:lang w:val="nl-NL"/>
            </w:rPr>
            <w:t>”</w:t>
          </w:r>
          <w:bookmarkEnd w:id="28"/>
        </w:p>
        <w:p w:rsidR="004C3BCB" w:rsidRDefault="00493EB9" w:rsidP="004C3BCB">
          <w:pPr>
            <w:pStyle w:val="Kop3"/>
            <w:numPr>
              <w:ilvl w:val="0"/>
              <w:numId w:val="3"/>
            </w:numPr>
            <w:rPr>
              <w:lang w:val="nl-NL"/>
            </w:rPr>
          </w:pPr>
          <w:bookmarkStart w:id="29" w:name="_In_de_map_1"/>
          <w:bookmarkStart w:id="30" w:name="_Toc475697230"/>
          <w:bookmarkEnd w:id="29"/>
          <w:r>
            <w:rPr>
              <w:lang w:val="nl-NL"/>
            </w:rPr>
            <w:t>In de map genaamd “Logboek</w:t>
          </w:r>
          <w:r w:rsidR="004C3BCB">
            <w:rPr>
              <w:lang w:val="nl-NL"/>
            </w:rPr>
            <w:t>”</w:t>
          </w:r>
          <w:bookmarkEnd w:id="30"/>
        </w:p>
        <w:p w:rsidR="007B7F28" w:rsidRPr="007B7F28" w:rsidRDefault="004C3BCB" w:rsidP="007B7F28">
          <w:pPr>
            <w:pStyle w:val="Kop3"/>
            <w:numPr>
              <w:ilvl w:val="0"/>
              <w:numId w:val="3"/>
            </w:numPr>
            <w:rPr>
              <w:lang w:val="nl-NL"/>
            </w:rPr>
          </w:pPr>
          <w:bookmarkStart w:id="31" w:name="_Bestand_genaamd_“20150209_ps_de-gok"/>
          <w:bookmarkStart w:id="32" w:name="_Toc475697231"/>
          <w:bookmarkEnd w:id="31"/>
          <w:r>
            <w:rPr>
              <w:lang w:val="nl-NL"/>
            </w:rPr>
            <w:t>Bestand genaamd “</w:t>
          </w:r>
          <w:r w:rsidR="007B7F28">
            <w:rPr>
              <w:lang w:val="nl-NL"/>
            </w:rPr>
            <w:t>Plan van aanpak</w:t>
          </w:r>
          <w:r>
            <w:rPr>
              <w:lang w:val="nl-NL"/>
            </w:rPr>
            <w:t>.docx”</w:t>
          </w:r>
          <w:bookmarkEnd w:id="32"/>
        </w:p>
        <w:p w:rsidR="004C3BCB" w:rsidRPr="00BF1C97" w:rsidRDefault="006F1C8C" w:rsidP="004C3BCB"/>
      </w:sdtContent>
    </w:sdt>
    <w:p w:rsidR="004C3BCB" w:rsidRPr="000B3745" w:rsidRDefault="004C3BCB" w:rsidP="004C3BCB"/>
    <w:p w:rsidR="004C3BCB" w:rsidRPr="000B3745" w:rsidRDefault="004C3BCB" w:rsidP="004C3BCB"/>
    <w:p w:rsidR="000F77E0" w:rsidRDefault="000F77E0"/>
    <w:sectPr w:rsidR="000F77E0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431"/>
    <w:multiLevelType w:val="hybridMultilevel"/>
    <w:tmpl w:val="F8BAC3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4DAB"/>
    <w:multiLevelType w:val="hybridMultilevel"/>
    <w:tmpl w:val="CFF69260"/>
    <w:lvl w:ilvl="0" w:tplc="BFBE92CC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598A"/>
    <w:multiLevelType w:val="hybridMultilevel"/>
    <w:tmpl w:val="7020F2E8"/>
    <w:lvl w:ilvl="0" w:tplc="B6D20BE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317F7"/>
    <w:multiLevelType w:val="hybridMultilevel"/>
    <w:tmpl w:val="404AB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62871"/>
    <w:multiLevelType w:val="hybridMultilevel"/>
    <w:tmpl w:val="3F10B3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B323E"/>
    <w:multiLevelType w:val="hybridMultilevel"/>
    <w:tmpl w:val="3B2ECA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E381C"/>
    <w:multiLevelType w:val="hybridMultilevel"/>
    <w:tmpl w:val="D69E264C"/>
    <w:lvl w:ilvl="0" w:tplc="4F6E98DC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96B93"/>
    <w:multiLevelType w:val="hybridMultilevel"/>
    <w:tmpl w:val="7CE275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A610C"/>
    <w:multiLevelType w:val="hybridMultilevel"/>
    <w:tmpl w:val="AF7E10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508F7"/>
    <w:multiLevelType w:val="hybridMultilevel"/>
    <w:tmpl w:val="031ED2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83574"/>
    <w:multiLevelType w:val="hybridMultilevel"/>
    <w:tmpl w:val="15104D7E"/>
    <w:lvl w:ilvl="0" w:tplc="BFBE92CC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CB"/>
    <w:rsid w:val="000F77E0"/>
    <w:rsid w:val="00362D82"/>
    <w:rsid w:val="00493EB9"/>
    <w:rsid w:val="004C3BCB"/>
    <w:rsid w:val="005619E8"/>
    <w:rsid w:val="005858CD"/>
    <w:rsid w:val="006A4667"/>
    <w:rsid w:val="006F1C8C"/>
    <w:rsid w:val="007B7F28"/>
    <w:rsid w:val="00941B5C"/>
    <w:rsid w:val="009F5C8F"/>
    <w:rsid w:val="00B70475"/>
    <w:rsid w:val="00BA09EB"/>
    <w:rsid w:val="00DB1B31"/>
    <w:rsid w:val="00F1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B72B"/>
  <w15:chartTrackingRefBased/>
  <w15:docId w15:val="{24743BCC-71B6-45B0-9014-D93088E3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BC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3BCB"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3BCB"/>
    <w:pPr>
      <w:keepNext/>
      <w:keepLines/>
      <w:spacing w:before="40" w:after="0" w:line="300" w:lineRule="auto"/>
      <w:outlineLvl w:val="2"/>
    </w:pPr>
    <w:rPr>
      <w:rFonts w:eastAsiaTheme="minorEastAsia"/>
      <w:b/>
      <w:bCs/>
      <w:i/>
      <w:iCs/>
      <w:color w:val="44546A" w:themeColor="text2"/>
      <w:sz w:val="24"/>
      <w:szCs w:val="24"/>
      <w:lang w:val="en-US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C3BCB"/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character" w:customStyle="1" w:styleId="Kop2Char">
    <w:name w:val="Kop 2 Char"/>
    <w:basedOn w:val="Standaardalinea-lettertype"/>
    <w:link w:val="Kop2"/>
    <w:uiPriority w:val="9"/>
    <w:rsid w:val="004C3BCB"/>
    <w:rPr>
      <w:rFonts w:eastAsiaTheme="minorEastAsia"/>
      <w:b/>
      <w:bCs/>
      <w:color w:val="44546A" w:themeColor="text2"/>
      <w:sz w:val="26"/>
      <w:szCs w:val="26"/>
      <w:lang w:val="en-US"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4C3BCB"/>
    <w:rPr>
      <w:rFonts w:eastAsiaTheme="minorEastAsia"/>
      <w:b/>
      <w:bCs/>
      <w:i/>
      <w:iCs/>
      <w:color w:val="44546A" w:themeColor="text2"/>
      <w:sz w:val="24"/>
      <w:szCs w:val="24"/>
      <w:lang w:val="en-US" w:eastAsia="ja-JP"/>
    </w:rPr>
  </w:style>
  <w:style w:type="character" w:styleId="Hyperlink">
    <w:name w:val="Hyperlink"/>
    <w:basedOn w:val="Standaardalinea-lettertype"/>
    <w:uiPriority w:val="99"/>
    <w:unhideWhenUsed/>
    <w:rsid w:val="004C3BCB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unhideWhenUsed/>
    <w:qFormat/>
    <w:rsid w:val="004C3BCB"/>
    <w:pPr>
      <w:spacing w:after="320" w:line="300" w:lineRule="auto"/>
      <w:ind w:left="720"/>
      <w:contextualSpacing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styleId="Tabelraster">
    <w:name w:val="Table Grid"/>
    <w:basedOn w:val="Standaardtabel"/>
    <w:uiPriority w:val="39"/>
    <w:rsid w:val="00493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6F1C8C"/>
    <w:pPr>
      <w:pBdr>
        <w:bottom w:val="none" w:sz="0" w:space="0" w:color="auto"/>
      </w:pBd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F1C8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F1C8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F1C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20150209_ps_de-go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20150210_ps_de-go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20150209_ps_de-gok" TargetMode="External"/><Relationship Id="rId4" Type="http://schemas.openxmlformats.org/officeDocument/2006/relationships/styles" Target="styles.xml"/><Relationship Id="rId9" Type="http://schemas.openxmlformats.org/officeDocument/2006/relationships/hyperlink" Target="Projec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ri\Documents\Aangepaste%20Office-sjablonen\documentati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233290BA3340BEAA27CBFF9D2AE3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66D95B-56C9-4103-8741-F9E2F1A375CF}"/>
      </w:docPartPr>
      <w:docPartBody>
        <w:p w:rsidR="005E2AA2" w:rsidRDefault="00E54E69">
          <w:pPr>
            <w:pStyle w:val="C7233290BA3340BEAA27CBFF9D2AE33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55CF012C7F4E4F91BEA278C7C794D3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439F4D-0793-4EBF-95BE-04F2989C35DB}"/>
      </w:docPartPr>
      <w:docPartBody>
        <w:p w:rsidR="005E2AA2" w:rsidRDefault="00E54E69">
          <w:pPr>
            <w:pStyle w:val="55CF012C7F4E4F91BEA278C7C794D387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  <w:docPart>
      <w:docPartPr>
        <w:name w:val="85A6676433744EEEAA6069AE0B8A85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47B49A-D9D5-43CF-96BA-A77D23498F99}"/>
      </w:docPartPr>
      <w:docPartBody>
        <w:p w:rsidR="005E2AA2" w:rsidRDefault="00E4320C" w:rsidP="00E4320C">
          <w:pPr>
            <w:pStyle w:val="85A6676433744EEEAA6069AE0B8A85E7"/>
          </w:pPr>
          <w:r w:rsidRPr="005B081C">
            <w:rPr>
              <w:rStyle w:val="Tekstvantijdelijkeaanduiding"/>
            </w:rPr>
            <w:t>Click here to enter text.</w:t>
          </w:r>
        </w:p>
      </w:docPartBody>
    </w:docPart>
    <w:docPart>
      <w:docPartPr>
        <w:name w:val="15025D22445D45599CB4D14BD776D2C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00A416-2139-4BCA-AD2E-B0BDA50C0003}"/>
      </w:docPartPr>
      <w:docPartBody>
        <w:p w:rsidR="005E2AA2" w:rsidRDefault="00E4320C" w:rsidP="00E4320C">
          <w:pPr>
            <w:pStyle w:val="15025D22445D45599CB4D14BD776D2CB"/>
          </w:pPr>
          <w:r w:rsidRPr="001C1369">
            <w:rPr>
              <w:rStyle w:val="Tekstvantijdelijkeaanduiding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0C"/>
    <w:rsid w:val="005E2AA2"/>
    <w:rsid w:val="00B2561B"/>
    <w:rsid w:val="00E4320C"/>
    <w:rsid w:val="00E5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7233290BA3340BEAA27CBFF9D2AE336">
    <w:name w:val="C7233290BA3340BEAA27CBFF9D2AE336"/>
  </w:style>
  <w:style w:type="paragraph" w:customStyle="1" w:styleId="55CF012C7F4E4F91BEA278C7C794D387">
    <w:name w:val="55CF012C7F4E4F91BEA278C7C794D387"/>
  </w:style>
  <w:style w:type="character" w:styleId="Tekstvantijdelijkeaanduiding">
    <w:name w:val="Placeholder Text"/>
    <w:basedOn w:val="Standaardalinea-lettertype"/>
    <w:uiPriority w:val="99"/>
    <w:semiHidden/>
    <w:rsid w:val="00E4320C"/>
    <w:rPr>
      <w:color w:val="808080"/>
    </w:rPr>
  </w:style>
  <w:style w:type="paragraph" w:customStyle="1" w:styleId="85A6676433744EEEAA6069AE0B8A85E7">
    <w:name w:val="85A6676433744EEEAA6069AE0B8A85E7"/>
    <w:rsid w:val="00E4320C"/>
  </w:style>
  <w:style w:type="paragraph" w:customStyle="1" w:styleId="15025D22445D45599CB4D14BD776D2CB">
    <w:name w:val="15025D22445D45599CB4D14BD776D2CB"/>
    <w:rsid w:val="00E43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2017-02-24T00:00:00</PublishDate>
  <Abstract/>
  <CompanyAddress>Westelijke Havendijk 17e, Roosendaal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E18018-C093-468E-A30C-F21BE5CE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documentatie.dotm</Template>
  <TotalTime>103</TotalTime>
  <Pages>6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Sedna software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Henk Bertens &amp; Dimitri Nazari</dc:subject>
  <dc:creator>Dimitri</dc:creator>
  <cp:keywords/>
  <dc:description/>
  <cp:lastModifiedBy>Nazari, Dimitri (student)</cp:lastModifiedBy>
  <cp:revision>2</cp:revision>
  <dcterms:created xsi:type="dcterms:W3CDTF">2017-02-24T08:10:00Z</dcterms:created>
  <dcterms:modified xsi:type="dcterms:W3CDTF">2017-02-24T09:58:00Z</dcterms:modified>
</cp:coreProperties>
</file>